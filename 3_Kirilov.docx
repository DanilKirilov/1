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907FF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CA50DA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57A47C61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A50DA">
        <w:rPr>
          <w:rFonts w:ascii="Times New Roman" w:hAnsi="Times New Roman"/>
          <w:sz w:val="28"/>
          <w:szCs w:val="28"/>
        </w:rPr>
        <w:t xml:space="preserve">ИРКУТСКИЙ </w:t>
      </w:r>
      <w:r>
        <w:rPr>
          <w:rFonts w:ascii="Times New Roman" w:hAnsi="Times New Roman"/>
          <w:sz w:val="28"/>
          <w:szCs w:val="28"/>
        </w:rPr>
        <w:t>НАЦИОНАЛЬНЫЙ ИССЛЕДОВАТЕЛЬСКИЙ</w:t>
      </w:r>
      <w:r w:rsidRPr="00CA50DA">
        <w:rPr>
          <w:rFonts w:ascii="Times New Roman" w:hAnsi="Times New Roman"/>
          <w:sz w:val="28"/>
          <w:szCs w:val="28"/>
        </w:rPr>
        <w:t xml:space="preserve"> ТЕХНИЧЕСКИЙ УНИВЕРСТИТЕТ</w:t>
      </w:r>
    </w:p>
    <w:p w14:paraId="5C447EA9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BC090A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B390D6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C8312B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1306C7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F7D70F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024153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490F620" w14:textId="38480C2D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3F15E6" w14:textId="3F07E474" w:rsidR="00597FBF" w:rsidRDefault="003E04FD" w:rsidP="00597FBF">
      <w:pPr>
        <w:spacing w:before="120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информационных технологий и анализа данных</w:t>
      </w:r>
    </w:p>
    <w:p w14:paraId="7737DE16" w14:textId="77777777" w:rsidR="00597FBF" w:rsidRDefault="00597FBF" w:rsidP="00597FBF">
      <w:pPr>
        <w:spacing w:before="276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354FE169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BC377D">
        <w:rPr>
          <w:rFonts w:ascii="Times New Roman" w:hAnsi="Times New Roman"/>
          <w:sz w:val="28"/>
          <w:szCs w:val="28"/>
        </w:rPr>
        <w:t xml:space="preserve"> лабораторной</w:t>
      </w:r>
      <w:r>
        <w:rPr>
          <w:rFonts w:ascii="Times New Roman" w:hAnsi="Times New Roman"/>
          <w:sz w:val="28"/>
          <w:szCs w:val="28"/>
        </w:rPr>
        <w:t xml:space="preserve"> работе по дисциплине: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4"/>
      </w:tblGrid>
      <w:tr w:rsidR="00597FBF" w:rsidRPr="0015568D" w14:paraId="671CD87E" w14:textId="77777777" w:rsidTr="00F64D53">
        <w:trPr>
          <w:trHeight w:hRule="exact" w:val="340"/>
        </w:trPr>
        <w:tc>
          <w:tcPr>
            <w:tcW w:w="10420" w:type="dxa"/>
            <w:shd w:val="clear" w:color="auto" w:fill="auto"/>
          </w:tcPr>
          <w:p w14:paraId="548756E1" w14:textId="77777777" w:rsidR="00597FBF" w:rsidRPr="0015568D" w:rsidRDefault="001C3549" w:rsidP="00F64D53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1C3549">
              <w:rPr>
                <w:rFonts w:ascii="Times New Roman" w:hAnsi="Times New Roman"/>
                <w:b/>
                <w:cap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97FBF" w:rsidRPr="0015568D" w14:paraId="16DB0512" w14:textId="77777777" w:rsidTr="00F64D53">
        <w:trPr>
          <w:trHeight w:hRule="exact" w:val="340"/>
        </w:trPr>
        <w:tc>
          <w:tcPr>
            <w:tcW w:w="10420" w:type="dxa"/>
            <w:shd w:val="clear" w:color="auto" w:fill="auto"/>
          </w:tcPr>
          <w:p w14:paraId="58AA430C" w14:textId="77777777" w:rsidR="00597FBF" w:rsidRPr="0015568D" w:rsidRDefault="001C3549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3549">
              <w:rPr>
                <w:rFonts w:ascii="Times New Roman" w:hAnsi="Times New Roman"/>
                <w:sz w:val="28"/>
                <w:szCs w:val="28"/>
              </w:rPr>
              <w:t>Построение диаграмм UML</w:t>
            </w:r>
          </w:p>
        </w:tc>
      </w:tr>
    </w:tbl>
    <w:p w14:paraId="6B5E319E" w14:textId="77777777" w:rsidR="00597FBF" w:rsidRDefault="00597FBF" w:rsidP="00597FBF">
      <w:pPr>
        <w:spacing w:after="12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наименование темы</w:t>
      </w:r>
    </w:p>
    <w:p w14:paraId="17A26F70" w14:textId="066CBC4D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99EB09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DA9FD3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32162D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89A2DA" w14:textId="77777777" w:rsidR="00597FBF" w:rsidRPr="00EB74C4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394B40" w14:textId="77777777" w:rsidR="00597FBF" w:rsidRPr="00EB74C4" w:rsidRDefault="00597FBF" w:rsidP="00597FBF">
      <w:pPr>
        <w:pStyle w:val="a0"/>
        <w:jc w:val="center"/>
      </w:pPr>
    </w:p>
    <w:tbl>
      <w:tblPr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3544"/>
        <w:gridCol w:w="1701"/>
        <w:gridCol w:w="284"/>
        <w:gridCol w:w="1559"/>
        <w:gridCol w:w="252"/>
        <w:gridCol w:w="3006"/>
      </w:tblGrid>
      <w:tr w:rsidR="00597FBF" w:rsidRPr="0015568D" w14:paraId="3D4E6C72" w14:textId="77777777" w:rsidTr="003E04FD">
        <w:tc>
          <w:tcPr>
            <w:tcW w:w="3544" w:type="dxa"/>
            <w:shd w:val="clear" w:color="auto" w:fill="auto"/>
          </w:tcPr>
          <w:p w14:paraId="5608D015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5568D">
              <w:rPr>
                <w:rFonts w:ascii="Times New Roman" w:hAnsi="Times New Roman"/>
                <w:sz w:val="28"/>
                <w:szCs w:val="28"/>
              </w:rPr>
              <w:t>Выполнил студент группы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B239CCF" w14:textId="77214E65" w:rsidR="00597FBF" w:rsidRPr="0015568D" w:rsidRDefault="00597FBF" w:rsidP="008B47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568D">
              <w:rPr>
                <w:rFonts w:ascii="Times New Roman" w:hAnsi="Times New Roman"/>
                <w:sz w:val="28"/>
                <w:szCs w:val="28"/>
              </w:rPr>
              <w:t>ИС</w:t>
            </w:r>
            <w:r w:rsidR="003E04FD">
              <w:rPr>
                <w:rFonts w:ascii="Times New Roman" w:hAnsi="Times New Roman"/>
                <w:sz w:val="28"/>
                <w:szCs w:val="28"/>
              </w:rPr>
              <w:t>М</w:t>
            </w:r>
            <w:r w:rsidRPr="0015568D">
              <w:rPr>
                <w:rFonts w:ascii="Times New Roman" w:hAnsi="Times New Roman"/>
                <w:sz w:val="28"/>
                <w:szCs w:val="28"/>
              </w:rPr>
              <w:t>б</w:t>
            </w:r>
            <w:r w:rsidR="008B4747">
              <w:rPr>
                <w:rFonts w:ascii="Times New Roman" w:hAnsi="Times New Roman"/>
                <w:sz w:val="28"/>
                <w:szCs w:val="28"/>
              </w:rPr>
              <w:t>-</w:t>
            </w:r>
            <w:r w:rsidRPr="0015568D">
              <w:rPr>
                <w:rFonts w:ascii="Times New Roman" w:hAnsi="Times New Roman"/>
                <w:sz w:val="28"/>
                <w:szCs w:val="28"/>
              </w:rPr>
              <w:t>1</w:t>
            </w:r>
            <w:r w:rsidR="003E04FD">
              <w:rPr>
                <w:rFonts w:ascii="Times New Roman" w:hAnsi="Times New Roman"/>
                <w:sz w:val="28"/>
                <w:szCs w:val="28"/>
              </w:rPr>
              <w:t>9</w:t>
            </w:r>
            <w:r w:rsidR="008B4747">
              <w:rPr>
                <w:rFonts w:ascii="Times New Roman" w:hAnsi="Times New Roman"/>
                <w:sz w:val="28"/>
                <w:szCs w:val="28"/>
              </w:rPr>
              <w:t>-</w:t>
            </w:r>
            <w:r w:rsidRPr="0015568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0436940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5296AA2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shd w:val="clear" w:color="auto" w:fill="auto"/>
          </w:tcPr>
          <w:p w14:paraId="20EC8D0A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auto"/>
          </w:tcPr>
          <w:p w14:paraId="2DEB7759" w14:textId="60B330D6" w:rsidR="00597FBF" w:rsidRPr="0015568D" w:rsidRDefault="003A0E6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Кирилов</w:t>
            </w:r>
            <w:r w:rsidR="002246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0B6432">
              <w:rPr>
                <w:rFonts w:ascii="Times New Roman" w:hAnsi="Times New Roman"/>
                <w:sz w:val="28"/>
                <w:szCs w:val="28"/>
              </w:rPr>
              <w:t>.</w:t>
            </w:r>
            <w:r w:rsidR="002246BE">
              <w:rPr>
                <w:rFonts w:ascii="Times New Roman" w:hAnsi="Times New Roman"/>
                <w:sz w:val="28"/>
                <w:szCs w:val="28"/>
              </w:rPr>
              <w:t>А</w:t>
            </w:r>
            <w:r w:rsidR="000B643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597FBF" w:rsidRPr="0015568D" w14:paraId="70ED0424" w14:textId="77777777" w:rsidTr="003E04FD">
        <w:tc>
          <w:tcPr>
            <w:tcW w:w="3544" w:type="dxa"/>
            <w:shd w:val="clear" w:color="auto" w:fill="auto"/>
          </w:tcPr>
          <w:p w14:paraId="04A32676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02073691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15568D">
              <w:rPr>
                <w:rFonts w:ascii="Times New Roman" w:hAnsi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  <w:shd w:val="clear" w:color="auto" w:fill="auto"/>
          </w:tcPr>
          <w:p w14:paraId="69C506E8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46A6CEE5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15568D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52" w:type="dxa"/>
            <w:shd w:val="clear" w:color="auto" w:fill="auto"/>
          </w:tcPr>
          <w:p w14:paraId="085C0528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  <w:shd w:val="clear" w:color="auto" w:fill="auto"/>
          </w:tcPr>
          <w:p w14:paraId="4D3E7A77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15568D">
              <w:rPr>
                <w:rFonts w:ascii="Times New Roman" w:hAnsi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597FBF" w:rsidRPr="0015568D" w14:paraId="67E53086" w14:textId="77777777" w:rsidTr="003E04FD">
        <w:tc>
          <w:tcPr>
            <w:tcW w:w="3544" w:type="dxa"/>
            <w:shd w:val="clear" w:color="auto" w:fill="auto"/>
          </w:tcPr>
          <w:p w14:paraId="4FC4BBE8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5568D"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969A399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74B60922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689546B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shd w:val="clear" w:color="auto" w:fill="auto"/>
          </w:tcPr>
          <w:p w14:paraId="5D78321C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auto"/>
          </w:tcPr>
          <w:p w14:paraId="67274093" w14:textId="559D1648" w:rsidR="00597FBF" w:rsidRPr="0015568D" w:rsidRDefault="003E04FD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04FD">
              <w:rPr>
                <w:rFonts w:ascii="Times New Roman" w:hAnsi="Times New Roman"/>
                <w:sz w:val="28"/>
                <w:szCs w:val="28"/>
              </w:rPr>
              <w:t>Дородных Н.О.</w:t>
            </w:r>
          </w:p>
        </w:tc>
      </w:tr>
      <w:tr w:rsidR="00597FBF" w:rsidRPr="0015568D" w14:paraId="727BECCE" w14:textId="77777777" w:rsidTr="003E04FD">
        <w:tc>
          <w:tcPr>
            <w:tcW w:w="3544" w:type="dxa"/>
            <w:shd w:val="clear" w:color="auto" w:fill="auto"/>
          </w:tcPr>
          <w:p w14:paraId="5E837ED0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75A4CE3F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15568D">
              <w:rPr>
                <w:rFonts w:ascii="Times New Roman" w:hAnsi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  <w:shd w:val="clear" w:color="auto" w:fill="auto"/>
          </w:tcPr>
          <w:p w14:paraId="4E893B2D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01B00398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15568D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52" w:type="dxa"/>
            <w:shd w:val="clear" w:color="auto" w:fill="auto"/>
          </w:tcPr>
          <w:p w14:paraId="58869451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  <w:shd w:val="clear" w:color="auto" w:fill="auto"/>
          </w:tcPr>
          <w:p w14:paraId="3DF4C6D0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15568D">
              <w:rPr>
                <w:rFonts w:ascii="Times New Roman" w:hAnsi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17389379" w14:textId="77777777" w:rsidR="00597FBF" w:rsidRDefault="00597FBF" w:rsidP="00597FBF">
      <w:pPr>
        <w:spacing w:before="360"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</w:tblGrid>
      <w:tr w:rsidR="00597FBF" w14:paraId="5417423F" w14:textId="77777777" w:rsidTr="00F9124B">
        <w:tc>
          <w:tcPr>
            <w:tcW w:w="817" w:type="dxa"/>
          </w:tcPr>
          <w:p w14:paraId="707E4D84" w14:textId="29E32D5B" w:rsidR="00597FBF" w:rsidRDefault="00597FBF" w:rsidP="00F64D53">
            <w:pPr>
              <w:pStyle w:val="a0"/>
              <w:ind w:firstLine="0"/>
            </w:pPr>
          </w:p>
        </w:tc>
        <w:tc>
          <w:tcPr>
            <w:tcW w:w="1276" w:type="dxa"/>
          </w:tcPr>
          <w:p w14:paraId="3870A283" w14:textId="77777777" w:rsidR="00597FBF" w:rsidRDefault="00597FBF" w:rsidP="00F64D53">
            <w:pPr>
              <w:pStyle w:val="a0"/>
              <w:jc w:val="center"/>
            </w:pPr>
          </w:p>
        </w:tc>
      </w:tr>
    </w:tbl>
    <w:p w14:paraId="1B554FBE" w14:textId="77777777" w:rsidR="00597FBF" w:rsidRDefault="00597FBF" w:rsidP="00597FBF">
      <w:pPr>
        <w:pStyle w:val="a0"/>
      </w:pPr>
    </w:p>
    <w:p w14:paraId="32E0F23B" w14:textId="22F7A903" w:rsidR="00597FBF" w:rsidRPr="00EB74C4" w:rsidRDefault="00597FBF" w:rsidP="00597FBF">
      <w:pPr>
        <w:spacing w:before="1200" w:after="0" w:line="240" w:lineRule="auto"/>
        <w:jc w:val="center"/>
        <w:rPr>
          <w:rFonts w:ascii="Times New Roman" w:hAnsi="Times New Roman"/>
          <w:sz w:val="28"/>
          <w:szCs w:val="28"/>
        </w:rPr>
        <w:sectPr w:rsidR="00597FBF" w:rsidRPr="00EB74C4" w:rsidSect="00F64D53">
          <w:headerReference w:type="default" r:id="rId7"/>
          <w:footerReference w:type="default" r:id="rId8"/>
          <w:pgSz w:w="11906" w:h="16838"/>
          <w:pgMar w:top="284" w:right="284" w:bottom="28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Иркутск </w:t>
      </w:r>
      <w:r w:rsidR="00E313FF"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CREATEDATE  \@ "yyyy 'г.'"  \* MERGEFORMAT </w:instrText>
      </w:r>
      <w:r w:rsidR="00E313FF">
        <w:rPr>
          <w:rFonts w:ascii="Times New Roman" w:hAnsi="Times New Roman"/>
          <w:sz w:val="28"/>
          <w:szCs w:val="28"/>
        </w:rPr>
        <w:fldChar w:fldCharType="separate"/>
      </w:r>
      <w:r w:rsidR="001C3549">
        <w:rPr>
          <w:rFonts w:ascii="Times New Roman" w:hAnsi="Times New Roman"/>
          <w:noProof/>
          <w:sz w:val="28"/>
          <w:szCs w:val="28"/>
        </w:rPr>
        <w:t>20</w:t>
      </w:r>
      <w:r w:rsidR="002246BE">
        <w:rPr>
          <w:rFonts w:ascii="Times New Roman" w:hAnsi="Times New Roman"/>
          <w:noProof/>
          <w:sz w:val="28"/>
          <w:szCs w:val="28"/>
        </w:rPr>
        <w:t>2</w:t>
      </w:r>
      <w:r w:rsidR="003E04FD">
        <w:rPr>
          <w:rFonts w:ascii="Times New Roman" w:hAnsi="Times New Roman"/>
          <w:noProof/>
          <w:sz w:val="28"/>
          <w:szCs w:val="28"/>
        </w:rPr>
        <w:t>1</w:t>
      </w:r>
      <w:r w:rsidR="001C3549">
        <w:rPr>
          <w:rFonts w:ascii="Times New Roman" w:hAnsi="Times New Roman"/>
          <w:noProof/>
          <w:sz w:val="28"/>
          <w:szCs w:val="28"/>
        </w:rPr>
        <w:t xml:space="preserve"> г.</w:t>
      </w:r>
      <w:r w:rsidR="00E313FF">
        <w:rPr>
          <w:rFonts w:ascii="Times New Roman" w:hAnsi="Times New Roman"/>
          <w:sz w:val="28"/>
          <w:szCs w:val="28"/>
        </w:rPr>
        <w:fldChar w:fldCharType="end"/>
      </w:r>
    </w:p>
    <w:sdt>
      <w:sdtPr>
        <w:rPr>
          <w:rFonts w:ascii="Calibri" w:eastAsiaTheme="majorEastAsia" w:hAnsi="Calibri" w:cstheme="majorBidi"/>
          <w:b/>
          <w:bCs/>
          <w:i/>
          <w:sz w:val="22"/>
        </w:rPr>
        <w:id w:val="69974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3EA8F10A" w14:textId="5CE34BB5" w:rsidR="00597FBF" w:rsidRPr="00303745" w:rsidRDefault="00597FBF" w:rsidP="00303745">
          <w:pPr>
            <w:pStyle w:val="a0"/>
            <w:ind w:firstLine="0"/>
            <w:jc w:val="center"/>
            <w:rPr>
              <w:b/>
              <w:bCs/>
            </w:rPr>
          </w:pPr>
          <w:r w:rsidRPr="00303745">
            <w:rPr>
              <w:b/>
              <w:bCs/>
            </w:rPr>
            <w:t>Содержание</w:t>
          </w:r>
        </w:p>
        <w:p w14:paraId="7233EBDD" w14:textId="77777777" w:rsidR="00274E69" w:rsidRPr="00274E69" w:rsidRDefault="00E313FF" w:rsidP="00274E6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597FBF">
            <w:instrText xml:space="preserve"> TOC \o "1-3" \h \z \u </w:instrText>
          </w:r>
          <w:r>
            <w:fldChar w:fldCharType="separate"/>
          </w:r>
          <w:hyperlink w:anchor="_Toc20212065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274E69" w:rsidRPr="00274E6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_Toc20212065 \h </w:instrTex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22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C7851" w14:textId="77777777" w:rsidR="00274E69" w:rsidRPr="00274E69" w:rsidRDefault="002C144B" w:rsidP="00274E6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66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274E69" w:rsidRPr="00274E6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_Toc20212066 \h </w:instrTex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22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09F28" w14:textId="77777777" w:rsidR="00274E69" w:rsidRPr="00274E69" w:rsidRDefault="002C144B" w:rsidP="00274E6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67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274E69" w:rsidRPr="00274E6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Основные модели вариантов использования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_Toc20212067 \h </w:instrTex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22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6924E" w14:textId="77777777" w:rsidR="00274E69" w:rsidRPr="00274E69" w:rsidRDefault="002C144B" w:rsidP="00274E69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68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 Описания основных вариантов использования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_Toc20212068 \h </w:instrTex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22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78CD5" w14:textId="77777777" w:rsidR="00274E69" w:rsidRPr="00274E69" w:rsidRDefault="002C144B" w:rsidP="00274E6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76" w:history="1">
            <w:r w:rsidR="00274E69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274E69" w:rsidRPr="00274E6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Системная диаграмма последовательностей действий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_Toc20212076 \h </w:instrTex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22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2A0B1" w14:textId="5F792E10" w:rsidR="00274E69" w:rsidRPr="00274E69" w:rsidRDefault="002C144B" w:rsidP="00274E69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77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6. Диаграмма деятельностей, описывающая вариант использования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03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521B93EC" w14:textId="77777777" w:rsidR="00274E69" w:rsidRPr="00274E69" w:rsidRDefault="002C144B" w:rsidP="00274E69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78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7. Диаграмма классов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_Toc20212078 \h </w:instrTex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22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694B0" w14:textId="75411583" w:rsidR="00274E69" w:rsidRPr="00274E69" w:rsidRDefault="002C144B" w:rsidP="00274E69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79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8.Фрагмент программного кода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03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282D026" w14:textId="77777777" w:rsidR="00274E69" w:rsidRPr="00274E69" w:rsidRDefault="002C144B" w:rsidP="00274E69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80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9.</w:t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Фрагмент</w:t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документации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_Toc20212080 \h </w:instrTex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22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7FBBA" w14:textId="77777777" w:rsidR="001C3549" w:rsidRDefault="00E313FF" w:rsidP="00156145">
          <w:pPr>
            <w:pStyle w:val="3"/>
          </w:pPr>
          <w:r>
            <w:fldChar w:fldCharType="end"/>
          </w:r>
        </w:p>
      </w:sdtContent>
    </w:sdt>
    <w:p w14:paraId="0900D1B6" w14:textId="77777777" w:rsidR="001C3549" w:rsidRDefault="001C3549" w:rsidP="00F3471A">
      <w:pPr>
        <w:pStyle w:val="af9"/>
        <w:rPr>
          <w:rFonts w:eastAsiaTheme="majorEastAsia" w:cstheme="majorBidi"/>
        </w:rPr>
      </w:pPr>
      <w:r>
        <w:br w:type="page"/>
      </w:r>
    </w:p>
    <w:p w14:paraId="7F79DD00" w14:textId="77777777" w:rsidR="001C3549" w:rsidRPr="00747F06" w:rsidRDefault="001C3549" w:rsidP="00F3471A">
      <w:pPr>
        <w:pStyle w:val="1"/>
        <w:numPr>
          <w:ilvl w:val="0"/>
          <w:numId w:val="4"/>
        </w:numPr>
        <w:spacing w:after="0"/>
        <w:ind w:left="0" w:firstLine="709"/>
        <w:jc w:val="left"/>
      </w:pPr>
      <w:bookmarkStart w:id="1" w:name="_Toc20212065"/>
      <w:r w:rsidRPr="001C3549">
        <w:lastRenderedPageBreak/>
        <w:t>Постановка</w:t>
      </w:r>
      <w:r w:rsidRPr="00747F06">
        <w:t xml:space="preserve"> задачи</w:t>
      </w:r>
      <w:bookmarkEnd w:id="1"/>
    </w:p>
    <w:p w14:paraId="01203773" w14:textId="77777777" w:rsidR="001C3549" w:rsidRPr="001E07A8" w:rsidRDefault="001C3549" w:rsidP="00F3471A">
      <w:pPr>
        <w:pStyle w:val="a0"/>
      </w:pPr>
      <w:r w:rsidRPr="001E07A8">
        <w:t xml:space="preserve">Для выбранного варианта задания необходимо: </w:t>
      </w:r>
    </w:p>
    <w:p w14:paraId="4BFBE05D" w14:textId="77777777" w:rsidR="001C3549" w:rsidRPr="001E07A8" w:rsidRDefault="001C3549" w:rsidP="00F3471A">
      <w:pPr>
        <w:pStyle w:val="a0"/>
        <w:numPr>
          <w:ilvl w:val="0"/>
          <w:numId w:val="5"/>
        </w:numPr>
        <w:ind w:left="0" w:firstLine="709"/>
      </w:pPr>
      <w:r w:rsidRPr="001E07A8">
        <w:t>Разработать диаграмму вариантов использования в нотации UML</w:t>
      </w:r>
      <w:r>
        <w:t>;</w:t>
      </w:r>
    </w:p>
    <w:p w14:paraId="18DB225C" w14:textId="77777777" w:rsidR="001C3549" w:rsidRPr="001E07A8" w:rsidRDefault="001C3549" w:rsidP="00F3471A">
      <w:pPr>
        <w:pStyle w:val="a0"/>
        <w:numPr>
          <w:ilvl w:val="0"/>
          <w:numId w:val="5"/>
        </w:numPr>
        <w:ind w:left="0" w:firstLine="709"/>
      </w:pPr>
      <w:r w:rsidRPr="001E07A8">
        <w:t>Выполнить описание основных вариантов использования.</w:t>
      </w:r>
    </w:p>
    <w:p w14:paraId="29C1E8CF" w14:textId="77777777" w:rsidR="001C3549" w:rsidRPr="001E07A8" w:rsidRDefault="001C3549" w:rsidP="00F3471A">
      <w:pPr>
        <w:pStyle w:val="a0"/>
        <w:numPr>
          <w:ilvl w:val="0"/>
          <w:numId w:val="5"/>
        </w:numPr>
        <w:ind w:left="0" w:firstLine="709"/>
      </w:pPr>
      <w:r w:rsidRPr="001E07A8">
        <w:t>Разработать системную диаграмму последовательностей действий</w:t>
      </w:r>
      <w:r>
        <w:t>;</w:t>
      </w:r>
    </w:p>
    <w:p w14:paraId="0F0D0852" w14:textId="77777777" w:rsidR="001C3549" w:rsidRPr="001E07A8" w:rsidRDefault="001C3549" w:rsidP="00F3471A">
      <w:pPr>
        <w:pStyle w:val="a0"/>
        <w:numPr>
          <w:ilvl w:val="0"/>
          <w:numId w:val="5"/>
        </w:numPr>
        <w:ind w:left="0" w:firstLine="709"/>
      </w:pPr>
      <w:r w:rsidRPr="001E07A8">
        <w:t>Разработать диаграммы деятельностей</w:t>
      </w:r>
      <w:r>
        <w:t>;</w:t>
      </w:r>
    </w:p>
    <w:p w14:paraId="0204F155" w14:textId="77777777" w:rsidR="001C3549" w:rsidRPr="001E07A8" w:rsidRDefault="001C3549" w:rsidP="00F3471A">
      <w:pPr>
        <w:pStyle w:val="a0"/>
        <w:numPr>
          <w:ilvl w:val="0"/>
          <w:numId w:val="5"/>
        </w:numPr>
        <w:ind w:left="0" w:firstLine="709"/>
      </w:pPr>
      <w:r w:rsidRPr="001E07A8">
        <w:t>Разработать диаграмму классов уровня проектирования в нотации UML</w:t>
      </w:r>
      <w:r>
        <w:t>;</w:t>
      </w:r>
    </w:p>
    <w:p w14:paraId="12AAFE8E" w14:textId="77777777" w:rsidR="001C3549" w:rsidRPr="001E07A8" w:rsidRDefault="001C3549" w:rsidP="00F3471A">
      <w:pPr>
        <w:pStyle w:val="a0"/>
        <w:numPr>
          <w:ilvl w:val="0"/>
          <w:numId w:val="5"/>
        </w:numPr>
        <w:ind w:left="0" w:firstLine="709"/>
      </w:pPr>
      <w:r w:rsidRPr="001E07A8">
        <w:t>Сгенерировать программный код на основе разработанной диаграммы классов</w:t>
      </w:r>
      <w:r>
        <w:t>;</w:t>
      </w:r>
    </w:p>
    <w:p w14:paraId="44F45BAA" w14:textId="77777777" w:rsidR="001C3549" w:rsidRPr="001E07A8" w:rsidRDefault="001C3549" w:rsidP="00F3471A">
      <w:pPr>
        <w:pStyle w:val="a0"/>
        <w:numPr>
          <w:ilvl w:val="0"/>
          <w:numId w:val="5"/>
        </w:numPr>
        <w:ind w:left="0" w:firstLine="709"/>
      </w:pPr>
      <w:r w:rsidRPr="001E07A8">
        <w:t>Сгенерировать комплект документации</w:t>
      </w:r>
      <w:r>
        <w:t>.</w:t>
      </w:r>
    </w:p>
    <w:p w14:paraId="6D6D5D93" w14:textId="77777777" w:rsidR="001C3549" w:rsidRPr="00747F06" w:rsidRDefault="001C3549" w:rsidP="00F3471A">
      <w:pPr>
        <w:pStyle w:val="1"/>
        <w:numPr>
          <w:ilvl w:val="0"/>
          <w:numId w:val="14"/>
        </w:numPr>
        <w:spacing w:after="0"/>
        <w:ind w:left="0" w:firstLine="709"/>
        <w:jc w:val="left"/>
        <w:rPr>
          <w:rFonts w:cs="Times New Roman"/>
        </w:rPr>
      </w:pPr>
      <w:bookmarkStart w:id="2" w:name="_Toc466923348"/>
      <w:bookmarkStart w:id="3" w:name="_Toc20212066"/>
      <w:r w:rsidRPr="00747F06">
        <w:rPr>
          <w:rFonts w:cs="Times New Roman"/>
        </w:rPr>
        <w:t>Описание предметной области</w:t>
      </w:r>
      <w:bookmarkEnd w:id="2"/>
      <w:bookmarkEnd w:id="3"/>
    </w:p>
    <w:p w14:paraId="17ABC1EC" w14:textId="55B9271D" w:rsidR="001C3549" w:rsidRPr="00A16AEB" w:rsidRDefault="003A0E6F" w:rsidP="00F3471A">
      <w:pPr>
        <w:pStyle w:val="af9"/>
      </w:pPr>
      <w:r>
        <w:t>Имеются</w:t>
      </w:r>
      <w:r w:rsidRPr="00E03340">
        <w:t xml:space="preserve"> </w:t>
      </w:r>
      <w:r>
        <w:t>пациенты</w:t>
      </w:r>
      <w:r w:rsidRPr="00E03340">
        <w:t xml:space="preserve"> </w:t>
      </w:r>
      <w:r>
        <w:t>(</w:t>
      </w:r>
      <w:r>
        <w:rPr>
          <w:lang w:val="en-US"/>
        </w:rPr>
        <w:t>id</w:t>
      </w:r>
      <w:r w:rsidRPr="00546CEC">
        <w:t xml:space="preserve">, </w:t>
      </w:r>
      <w:r>
        <w:t>ФИО</w:t>
      </w:r>
      <w:r w:rsidRPr="00546CEC">
        <w:t xml:space="preserve">, </w:t>
      </w:r>
      <w:r>
        <w:t>диагноз) и б</w:t>
      </w:r>
      <w:r w:rsidRPr="00E03340">
        <w:t>ольниц</w:t>
      </w:r>
      <w:r>
        <w:t>ы (</w:t>
      </w:r>
      <w:r>
        <w:rPr>
          <w:lang w:val="en-US"/>
        </w:rPr>
        <w:t>id</w:t>
      </w:r>
      <w:r w:rsidRPr="00546CEC">
        <w:t xml:space="preserve">, </w:t>
      </w:r>
      <w:r>
        <w:t>номер, адрес). Необходимо зафиксировать пациентов в больницах и дату прихода пациента.</w:t>
      </w:r>
      <w:r w:rsidR="001C3549">
        <w:br w:type="page"/>
      </w:r>
    </w:p>
    <w:p w14:paraId="333B3568" w14:textId="77777777" w:rsidR="001C3549" w:rsidRDefault="001C3549" w:rsidP="00F3471A">
      <w:pPr>
        <w:pStyle w:val="1"/>
        <w:numPr>
          <w:ilvl w:val="0"/>
          <w:numId w:val="14"/>
        </w:numPr>
        <w:spacing w:after="0"/>
        <w:ind w:left="0" w:firstLine="709"/>
        <w:jc w:val="left"/>
      </w:pPr>
      <w:bookmarkStart w:id="4" w:name="_Toc20212067"/>
      <w:r>
        <w:lastRenderedPageBreak/>
        <w:t>О</w:t>
      </w:r>
      <w:r w:rsidRPr="00093C92">
        <w:t xml:space="preserve">сновные модели </w:t>
      </w:r>
      <w:r w:rsidRPr="001C3549">
        <w:t>вариантов</w:t>
      </w:r>
      <w:r w:rsidRPr="00093C92">
        <w:t xml:space="preserve"> использования</w:t>
      </w:r>
      <w:bookmarkEnd w:id="4"/>
    </w:p>
    <w:p w14:paraId="017C92E1" w14:textId="77777777" w:rsidR="001C3549" w:rsidRPr="00093C92" w:rsidRDefault="001C3549" w:rsidP="00F3471A">
      <w:pPr>
        <w:pStyle w:val="a0"/>
      </w:pPr>
      <w:r w:rsidRPr="00093C92">
        <w:t>Основная модель вариантов использования представлена на рисунке 1.</w:t>
      </w:r>
    </w:p>
    <w:p w14:paraId="231B68C7" w14:textId="04C95074" w:rsidR="001C3549" w:rsidRDefault="00E97960" w:rsidP="00F3471A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A202E9C" wp14:editId="31D3675D">
            <wp:extent cx="5240061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66" t="60580" r="15661"/>
                    <a:stretch/>
                  </pic:blipFill>
                  <pic:spPr bwMode="auto">
                    <a:xfrm>
                      <a:off x="0" y="0"/>
                      <a:ext cx="5250529" cy="385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F661E" w14:textId="77777777" w:rsidR="001C3549" w:rsidRDefault="001C3549" w:rsidP="00F3471A">
      <w:pPr>
        <w:pStyle w:val="a0"/>
        <w:jc w:val="center"/>
      </w:pPr>
      <w:r>
        <w:t>Рисунок 1 – Диаграмма вариантов использования</w:t>
      </w:r>
    </w:p>
    <w:p w14:paraId="314D91B6" w14:textId="77777777" w:rsidR="001C3549" w:rsidRDefault="001C3549" w:rsidP="00F3471A">
      <w:pPr>
        <w:pStyle w:val="1"/>
        <w:numPr>
          <w:ilvl w:val="0"/>
          <w:numId w:val="14"/>
        </w:numPr>
        <w:spacing w:after="0"/>
        <w:ind w:left="0" w:firstLine="709"/>
        <w:jc w:val="left"/>
      </w:pPr>
      <w:bookmarkStart w:id="5" w:name="_Toc466923350"/>
      <w:bookmarkStart w:id="6" w:name="_Toc20212068"/>
      <w:r>
        <w:t>О</w:t>
      </w:r>
      <w:r w:rsidRPr="00093C92">
        <w:t xml:space="preserve">писания </w:t>
      </w:r>
      <w:r w:rsidRPr="001C3549">
        <w:t>основных</w:t>
      </w:r>
      <w:r w:rsidRPr="00093C92">
        <w:t xml:space="preserve"> вариантов использования</w:t>
      </w:r>
      <w:bookmarkEnd w:id="5"/>
      <w:bookmarkEnd w:id="6"/>
    </w:p>
    <w:p w14:paraId="07DBB848" w14:textId="58F0E60F" w:rsidR="00A16AEB" w:rsidRPr="00A16AEB" w:rsidRDefault="00A16AEB" w:rsidP="00E9796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Система разрабатывается для одного человека, поэтому на диаграмме всего одно действующее лицо. Все описанные функции выполняет руководитель администратор.</w:t>
      </w:r>
    </w:p>
    <w:p w14:paraId="1339485F" w14:textId="7743AE79" w:rsidR="00A16AEB" w:rsidRPr="00A16AEB" w:rsidRDefault="00A16AEB" w:rsidP="00E9796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16AEB">
        <w:rPr>
          <w:rFonts w:ascii="Times New Roman" w:hAnsi="Times New Roman"/>
          <w:b/>
          <w:sz w:val="28"/>
          <w:szCs w:val="28"/>
        </w:rPr>
        <w:t xml:space="preserve">Спецификация варианта использования «Добавить новую </w:t>
      </w:r>
      <w:r w:rsidR="00E97960">
        <w:rPr>
          <w:rFonts w:ascii="Times New Roman" w:hAnsi="Times New Roman"/>
          <w:b/>
          <w:sz w:val="28"/>
          <w:szCs w:val="28"/>
        </w:rPr>
        <w:t>больницу</w:t>
      </w:r>
      <w:r w:rsidRPr="00A16AEB">
        <w:rPr>
          <w:rFonts w:ascii="Times New Roman" w:hAnsi="Times New Roman"/>
          <w:b/>
          <w:sz w:val="28"/>
          <w:szCs w:val="28"/>
        </w:rPr>
        <w:t xml:space="preserve"> в </w:t>
      </w:r>
      <w:r w:rsidR="00E97960">
        <w:rPr>
          <w:rFonts w:ascii="Times New Roman" w:hAnsi="Times New Roman"/>
          <w:b/>
          <w:sz w:val="28"/>
          <w:szCs w:val="28"/>
        </w:rPr>
        <w:t>больничную</w:t>
      </w:r>
      <w:r w:rsidRPr="00A16AEB">
        <w:rPr>
          <w:rFonts w:ascii="Times New Roman" w:hAnsi="Times New Roman"/>
          <w:b/>
          <w:sz w:val="28"/>
          <w:szCs w:val="28"/>
        </w:rPr>
        <w:t xml:space="preserve"> сеть»</w:t>
      </w:r>
    </w:p>
    <w:p w14:paraId="179A306B" w14:textId="76BD982D" w:rsidR="00A16AEB" w:rsidRPr="00A16AEB" w:rsidRDefault="00A16AEB" w:rsidP="00E9796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 xml:space="preserve">Цель: Добавление </w:t>
      </w:r>
      <w:r w:rsidR="00757560">
        <w:rPr>
          <w:rFonts w:ascii="Times New Roman" w:hAnsi="Times New Roman"/>
          <w:sz w:val="28"/>
          <w:szCs w:val="28"/>
        </w:rPr>
        <w:t>больницы</w:t>
      </w:r>
      <w:r w:rsidRPr="00A16AEB">
        <w:rPr>
          <w:rFonts w:ascii="Times New Roman" w:hAnsi="Times New Roman"/>
          <w:sz w:val="28"/>
          <w:szCs w:val="28"/>
        </w:rPr>
        <w:t xml:space="preserve">  </w:t>
      </w:r>
    </w:p>
    <w:p w14:paraId="11402C6D" w14:textId="2CB6C2DD" w:rsidR="00A16AEB" w:rsidRPr="00A16AEB" w:rsidRDefault="00A16AEB" w:rsidP="00E9796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Действующее лицо: администратор</w:t>
      </w:r>
    </w:p>
    <w:p w14:paraId="65F503DF" w14:textId="77777777" w:rsidR="00A16AEB" w:rsidRPr="00A16AEB" w:rsidRDefault="00A16AEB" w:rsidP="00E9796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Предусловия: Главное меню системы</w:t>
      </w:r>
    </w:p>
    <w:p w14:paraId="03A27DA6" w14:textId="77777777" w:rsidR="00A16AEB" w:rsidRPr="00A16AEB" w:rsidRDefault="00A16AEB" w:rsidP="00E9796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b/>
          <w:sz w:val="28"/>
          <w:szCs w:val="28"/>
        </w:rPr>
        <w:t>Основной сценарий</w:t>
      </w:r>
      <w:r w:rsidRPr="00A16AEB">
        <w:rPr>
          <w:rFonts w:ascii="Times New Roman" w:hAnsi="Times New Roman"/>
          <w:sz w:val="28"/>
          <w:szCs w:val="28"/>
        </w:rPr>
        <w:t xml:space="preserve">: </w:t>
      </w:r>
    </w:p>
    <w:p w14:paraId="0BBAF18B" w14:textId="56CEFA82" w:rsidR="00A16AEB" w:rsidRPr="00A16AEB" w:rsidRDefault="00A16AEB" w:rsidP="00E97960">
      <w:pPr>
        <w:pStyle w:val="af0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 xml:space="preserve">Отображение формы добавление новой </w:t>
      </w:r>
      <w:r w:rsidR="00757560">
        <w:rPr>
          <w:rFonts w:ascii="Times New Roman" w:hAnsi="Times New Roman"/>
          <w:sz w:val="28"/>
          <w:szCs w:val="28"/>
        </w:rPr>
        <w:t>больницы</w:t>
      </w:r>
      <w:r w:rsidRPr="00A16AEB">
        <w:rPr>
          <w:rFonts w:ascii="Times New Roman" w:hAnsi="Times New Roman"/>
          <w:sz w:val="28"/>
          <w:szCs w:val="28"/>
        </w:rPr>
        <w:t>;</w:t>
      </w:r>
    </w:p>
    <w:p w14:paraId="1DD129BB" w14:textId="719BBE63" w:rsidR="00A16AEB" w:rsidRPr="00A16AEB" w:rsidRDefault="008F52D2" w:rsidP="00E97960">
      <w:pPr>
        <w:pStyle w:val="af0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А</w:t>
      </w:r>
      <w:r w:rsidR="00A16AEB" w:rsidRPr="00A16AEB">
        <w:rPr>
          <w:rFonts w:ascii="Times New Roman" w:hAnsi="Times New Roman"/>
          <w:sz w:val="28"/>
          <w:szCs w:val="28"/>
        </w:rPr>
        <w:t xml:space="preserve">дминистратор вводит данные об </w:t>
      </w:r>
      <w:r w:rsidR="00757560">
        <w:rPr>
          <w:rFonts w:ascii="Times New Roman" w:hAnsi="Times New Roman"/>
          <w:sz w:val="28"/>
          <w:szCs w:val="28"/>
        </w:rPr>
        <w:t>больнице</w:t>
      </w:r>
      <w:r w:rsidR="00A16AEB" w:rsidRPr="00A16AEB">
        <w:rPr>
          <w:rFonts w:ascii="Times New Roman" w:hAnsi="Times New Roman"/>
          <w:sz w:val="28"/>
          <w:szCs w:val="28"/>
        </w:rPr>
        <w:t>: номер, адрес;</w:t>
      </w:r>
    </w:p>
    <w:p w14:paraId="7C3AA24D" w14:textId="77777777" w:rsidR="00A16AEB" w:rsidRPr="00A16AEB" w:rsidRDefault="00A16AEB" w:rsidP="00E97960">
      <w:pPr>
        <w:pStyle w:val="af0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Проверка введённых данных</w:t>
      </w:r>
      <w:r w:rsidRPr="00A16AEB">
        <w:rPr>
          <w:rFonts w:ascii="Times New Roman" w:hAnsi="Times New Roman"/>
          <w:sz w:val="28"/>
          <w:szCs w:val="28"/>
          <w:lang w:val="en-US"/>
        </w:rPr>
        <w:t>;</w:t>
      </w:r>
    </w:p>
    <w:p w14:paraId="70716D17" w14:textId="77777777" w:rsidR="00A16AEB" w:rsidRPr="00A16AEB" w:rsidRDefault="00A16AEB" w:rsidP="00E97960">
      <w:pPr>
        <w:pStyle w:val="af0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Система автоматически заносит данные в хранилище;</w:t>
      </w:r>
    </w:p>
    <w:p w14:paraId="37256603" w14:textId="0038AED3" w:rsidR="00A16AEB" w:rsidRPr="008F52D2" w:rsidRDefault="00A16AEB" w:rsidP="00E97960">
      <w:pPr>
        <w:pStyle w:val="af0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 xml:space="preserve">Отображение новой </w:t>
      </w:r>
      <w:r w:rsidR="00757560">
        <w:rPr>
          <w:rFonts w:ascii="Times New Roman" w:hAnsi="Times New Roman"/>
          <w:sz w:val="28"/>
          <w:szCs w:val="28"/>
        </w:rPr>
        <w:t>больницы</w:t>
      </w:r>
      <w:r w:rsidRPr="00A16AEB">
        <w:rPr>
          <w:rFonts w:ascii="Times New Roman" w:hAnsi="Times New Roman"/>
          <w:sz w:val="28"/>
          <w:szCs w:val="28"/>
        </w:rPr>
        <w:t xml:space="preserve"> в списке </w:t>
      </w:r>
      <w:r w:rsidR="00757560">
        <w:rPr>
          <w:rFonts w:ascii="Times New Roman" w:hAnsi="Times New Roman"/>
          <w:sz w:val="28"/>
          <w:szCs w:val="28"/>
        </w:rPr>
        <w:t>больничной</w:t>
      </w:r>
      <w:r w:rsidRPr="00A16AEB">
        <w:rPr>
          <w:rFonts w:ascii="Times New Roman" w:hAnsi="Times New Roman"/>
          <w:sz w:val="28"/>
          <w:szCs w:val="28"/>
        </w:rPr>
        <w:t xml:space="preserve"> сети. </w:t>
      </w:r>
    </w:p>
    <w:p w14:paraId="30C75443" w14:textId="77777777" w:rsidR="00A16AEB" w:rsidRPr="00A16AEB" w:rsidRDefault="00A16AEB" w:rsidP="00E9796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16AEB">
        <w:rPr>
          <w:rFonts w:ascii="Times New Roman" w:hAnsi="Times New Roman"/>
          <w:b/>
          <w:sz w:val="28"/>
          <w:szCs w:val="28"/>
        </w:rPr>
        <w:t>Ошибка</w:t>
      </w:r>
      <w:proofErr w:type="gramStart"/>
      <w:r w:rsidRPr="00A16AEB">
        <w:rPr>
          <w:rFonts w:ascii="Times New Roman" w:hAnsi="Times New Roman"/>
          <w:b/>
          <w:sz w:val="28"/>
          <w:szCs w:val="28"/>
        </w:rPr>
        <w:t>: На</w:t>
      </w:r>
      <w:proofErr w:type="gramEnd"/>
      <w:r w:rsidRPr="00A16AEB">
        <w:rPr>
          <w:rFonts w:ascii="Times New Roman" w:hAnsi="Times New Roman"/>
          <w:b/>
          <w:sz w:val="28"/>
          <w:szCs w:val="28"/>
        </w:rPr>
        <w:t xml:space="preserve"> шаге 2</w:t>
      </w:r>
    </w:p>
    <w:p w14:paraId="69F859A4" w14:textId="77777777" w:rsidR="00A16AEB" w:rsidRPr="00A16AEB" w:rsidRDefault="00A16AEB" w:rsidP="00E97960">
      <w:pPr>
        <w:pStyle w:val="af0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Пользователь неправильно ввёл данные или не ввёл одно из полей;</w:t>
      </w:r>
    </w:p>
    <w:p w14:paraId="4D7C90D0" w14:textId="65D21C78" w:rsidR="001C3549" w:rsidRPr="008F52D2" w:rsidRDefault="00A16AEB" w:rsidP="00E97960">
      <w:pPr>
        <w:pStyle w:val="af0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Система возвращается на 2 шаг и выводит ошибку о некорректном вводе данных;</w:t>
      </w:r>
      <w:bookmarkStart w:id="7" w:name="_Toc527978844"/>
      <w:bookmarkStart w:id="8" w:name="_Toc20212069"/>
      <w:bookmarkStart w:id="9" w:name="_Toc527978845"/>
      <w:bookmarkStart w:id="10" w:name="_Toc20212070"/>
      <w:bookmarkStart w:id="11" w:name="_Toc527978846"/>
      <w:bookmarkStart w:id="12" w:name="_Toc20212071"/>
      <w:bookmarkStart w:id="13" w:name="_Toc527978847"/>
      <w:bookmarkStart w:id="14" w:name="_Toc20212072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3ECC5181" w14:textId="77777777" w:rsidR="001C3549" w:rsidRPr="00747F06" w:rsidRDefault="00274E69" w:rsidP="00F3471A">
      <w:pPr>
        <w:pStyle w:val="1"/>
        <w:spacing w:after="0"/>
        <w:ind w:firstLine="709"/>
      </w:pPr>
      <w:bookmarkStart w:id="15" w:name="_Toc466923351"/>
      <w:bookmarkStart w:id="16" w:name="_Toc20212076"/>
      <w:r w:rsidRPr="00274E69">
        <w:lastRenderedPageBreak/>
        <w:t>5.</w:t>
      </w:r>
      <w:r w:rsidR="003E754C">
        <w:t xml:space="preserve"> </w:t>
      </w:r>
      <w:r w:rsidR="001C3549">
        <w:t>С</w:t>
      </w:r>
      <w:r w:rsidR="001C3549" w:rsidRPr="00CC4F3D">
        <w:t xml:space="preserve">истемная </w:t>
      </w:r>
      <w:r w:rsidR="001C3549" w:rsidRPr="001C3549">
        <w:t>диаграмма</w:t>
      </w:r>
      <w:r w:rsidR="001C3549" w:rsidRPr="00CC4F3D">
        <w:t xml:space="preserve"> последовательностей действий</w:t>
      </w:r>
      <w:bookmarkEnd w:id="15"/>
      <w:bookmarkEnd w:id="16"/>
    </w:p>
    <w:p w14:paraId="3F5FA8D1" w14:textId="77777777" w:rsidR="001C3549" w:rsidRPr="000424E7" w:rsidRDefault="001C3549" w:rsidP="00F3471A">
      <w:pPr>
        <w:pStyle w:val="a0"/>
      </w:pPr>
      <w:r>
        <w:t xml:space="preserve">На рисунке 2 представлена </w:t>
      </w:r>
      <w:r w:rsidRPr="00CC4F3D">
        <w:t>системная диаграмма последовательностей действий</w:t>
      </w:r>
      <w:r w:rsidR="002246BE">
        <w:t xml:space="preserve"> для добавления новой больницы</w:t>
      </w:r>
      <w:r>
        <w:t>.</w:t>
      </w:r>
      <w:r w:rsidR="00017004">
        <w:t xml:space="preserve"> </w:t>
      </w:r>
    </w:p>
    <w:p w14:paraId="53DC236E" w14:textId="3B1EEF19" w:rsidR="001C3549" w:rsidRDefault="008F52D2" w:rsidP="00F3471A">
      <w:pPr>
        <w:tabs>
          <w:tab w:val="num" w:pos="0"/>
        </w:tabs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C76900" wp14:editId="3A15EA76">
            <wp:extent cx="5161905" cy="402857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1412" w14:textId="05587E4A" w:rsidR="001C3549" w:rsidRDefault="001C3549" w:rsidP="00F3471A">
      <w:pPr>
        <w:pStyle w:val="a0"/>
        <w:jc w:val="center"/>
        <w:rPr>
          <w:bCs/>
        </w:rPr>
      </w:pPr>
      <w:r>
        <w:t xml:space="preserve">Рисунок 2 </w:t>
      </w:r>
      <w:r w:rsidR="00955563">
        <w:t>–</w:t>
      </w:r>
      <w:r>
        <w:t xml:space="preserve"> </w:t>
      </w:r>
      <w:r w:rsidR="002246BE" w:rsidRPr="00805371">
        <w:rPr>
          <w:bCs/>
        </w:rPr>
        <w:t>Диаграмма последовательности добавления новой больницы</w:t>
      </w:r>
    </w:p>
    <w:p w14:paraId="0817695D" w14:textId="228F943C" w:rsidR="00F3471A" w:rsidRPr="00F3471A" w:rsidRDefault="00F3471A" w:rsidP="00F3471A">
      <w:pPr>
        <w:pStyle w:val="a0"/>
        <w:rPr>
          <w:bCs/>
        </w:rPr>
      </w:pPr>
      <w:r>
        <w:rPr>
          <w:bCs/>
        </w:rPr>
        <w:br w:type="page"/>
      </w:r>
    </w:p>
    <w:p w14:paraId="4B36B999" w14:textId="77777777" w:rsidR="001C3549" w:rsidRPr="00747F06" w:rsidRDefault="001C3549" w:rsidP="006A13DB">
      <w:pPr>
        <w:pStyle w:val="1"/>
        <w:spacing w:after="0"/>
        <w:ind w:firstLine="709"/>
        <w:jc w:val="both"/>
      </w:pPr>
      <w:bookmarkStart w:id="17" w:name="_Toc466923352"/>
      <w:bookmarkStart w:id="18" w:name="_Toc20212077"/>
      <w:r>
        <w:lastRenderedPageBreak/>
        <w:t>6</w:t>
      </w:r>
      <w:r w:rsidRPr="00747F06">
        <w:t>.</w:t>
      </w:r>
      <w:r w:rsidRPr="00F7199A">
        <w:t xml:space="preserve"> </w:t>
      </w:r>
      <w:r>
        <w:t>Диаграмма деятельностей, описывающая вариант</w:t>
      </w:r>
      <w:r w:rsidRPr="00F7199A">
        <w:t xml:space="preserve"> использования</w:t>
      </w:r>
      <w:bookmarkEnd w:id="17"/>
      <w:bookmarkEnd w:id="18"/>
    </w:p>
    <w:p w14:paraId="0D7B123B" w14:textId="29BB279E" w:rsidR="001C3549" w:rsidRDefault="001C3549" w:rsidP="00F3471A">
      <w:pPr>
        <w:pStyle w:val="a0"/>
      </w:pPr>
      <w:r>
        <w:t xml:space="preserve">На рисунке 3 представлена </w:t>
      </w:r>
      <w:r w:rsidRPr="00F7199A">
        <w:t>диаграмма деятельности, описывающая вариант использования</w:t>
      </w:r>
      <w:r>
        <w:t xml:space="preserve"> «</w:t>
      </w:r>
      <w:r w:rsidR="006A13DB">
        <w:t>Добавление больницы</w:t>
      </w:r>
      <w:r>
        <w:t>».</w:t>
      </w:r>
    </w:p>
    <w:p w14:paraId="45770746" w14:textId="77777777" w:rsidR="001C3549" w:rsidRDefault="001C3549" w:rsidP="00F3471A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25ED7DC" w14:textId="7DB2D810" w:rsidR="001C3549" w:rsidRPr="00800532" w:rsidRDefault="00955563" w:rsidP="00F3471A">
      <w:pPr>
        <w:pStyle w:val="a0"/>
        <w:jc w:val="center"/>
      </w:pPr>
      <w:r>
        <w:rPr>
          <w:noProof/>
        </w:rPr>
        <w:drawing>
          <wp:inline distT="0" distB="0" distL="0" distR="0" wp14:anchorId="5117D399" wp14:editId="3AAA5F3A">
            <wp:extent cx="4580550" cy="7534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134" cy="75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B4B8" w14:textId="3737E18A" w:rsidR="002246BE" w:rsidRPr="00955563" w:rsidRDefault="001C3549" w:rsidP="00F3471A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highlight w:val="yellow"/>
        </w:rPr>
      </w:pPr>
      <w:r w:rsidRPr="00955563">
        <w:rPr>
          <w:rFonts w:ascii="Times New Roman" w:hAnsi="Times New Roman"/>
          <w:sz w:val="28"/>
          <w:szCs w:val="28"/>
        </w:rPr>
        <w:t xml:space="preserve">Рисунок 3 </w:t>
      </w:r>
      <w:r w:rsidR="00955563">
        <w:rPr>
          <w:rFonts w:ascii="Times New Roman" w:hAnsi="Times New Roman"/>
          <w:sz w:val="28"/>
          <w:szCs w:val="28"/>
        </w:rPr>
        <w:t>–</w:t>
      </w:r>
      <w:r w:rsidRPr="00955563">
        <w:rPr>
          <w:rFonts w:ascii="Times New Roman" w:hAnsi="Times New Roman"/>
          <w:sz w:val="28"/>
          <w:szCs w:val="28"/>
        </w:rPr>
        <w:t xml:space="preserve"> </w:t>
      </w:r>
      <w:r w:rsidR="002246BE" w:rsidRPr="00955563">
        <w:rPr>
          <w:rFonts w:ascii="Times New Roman" w:hAnsi="Times New Roman"/>
          <w:bCs/>
          <w:sz w:val="28"/>
          <w:szCs w:val="28"/>
        </w:rPr>
        <w:t>Диаграмма активности добавление новой больницы</w:t>
      </w:r>
    </w:p>
    <w:p w14:paraId="3F2C81DC" w14:textId="77777777" w:rsidR="007B1A90" w:rsidRDefault="007B1A90" w:rsidP="00F3471A">
      <w:pPr>
        <w:spacing w:after="0" w:line="240" w:lineRule="auto"/>
        <w:ind w:firstLine="709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bookmarkStart w:id="19" w:name="_Toc466923353"/>
      <w:bookmarkStart w:id="20" w:name="_Toc20212078"/>
      <w:r>
        <w:br w:type="page"/>
      </w:r>
    </w:p>
    <w:p w14:paraId="297EB49B" w14:textId="77777777" w:rsidR="001C3549" w:rsidRPr="00563C95" w:rsidRDefault="001C3549" w:rsidP="00F3471A">
      <w:pPr>
        <w:pStyle w:val="1"/>
        <w:spacing w:after="0"/>
        <w:ind w:firstLine="709"/>
        <w:jc w:val="left"/>
      </w:pPr>
      <w:r w:rsidRPr="00563C95">
        <w:lastRenderedPageBreak/>
        <w:t xml:space="preserve">7. </w:t>
      </w:r>
      <w:r w:rsidRPr="001C3549">
        <w:t>Диаграмма</w:t>
      </w:r>
      <w:r w:rsidRPr="00563C95">
        <w:t xml:space="preserve"> классов</w:t>
      </w:r>
      <w:bookmarkEnd w:id="19"/>
      <w:bookmarkEnd w:id="20"/>
    </w:p>
    <w:p w14:paraId="7CE3766C" w14:textId="77777777" w:rsidR="001C3549" w:rsidRDefault="001C3549" w:rsidP="00F3471A">
      <w:pPr>
        <w:pStyle w:val="a0"/>
      </w:pPr>
      <w:r>
        <w:t>На рисунке 4 представлена диаграмма классов.</w:t>
      </w:r>
    </w:p>
    <w:p w14:paraId="3D42FE74" w14:textId="010ADF96" w:rsidR="001C3549" w:rsidRDefault="00333E20" w:rsidP="00333E20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19302D39" wp14:editId="33440755">
            <wp:extent cx="5579257" cy="77984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737" cy="781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6D4D" w14:textId="77777777" w:rsidR="001C3549" w:rsidRDefault="001C3549" w:rsidP="00F3471A">
      <w:pPr>
        <w:pStyle w:val="a0"/>
        <w:jc w:val="center"/>
      </w:pPr>
      <w:r>
        <w:t>Рисунок 4 – Диаграмма классов</w:t>
      </w:r>
    </w:p>
    <w:p w14:paraId="7BB60A9C" w14:textId="74E9B18D" w:rsidR="001C3549" w:rsidRDefault="00F3471A" w:rsidP="00F3471A">
      <w:pPr>
        <w:tabs>
          <w:tab w:val="left" w:pos="6276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8F3C021" w14:textId="77777777" w:rsidR="001C3549" w:rsidRDefault="001C3549" w:rsidP="00F3471A">
      <w:pPr>
        <w:pStyle w:val="1"/>
        <w:spacing w:after="0"/>
        <w:ind w:firstLine="709"/>
        <w:jc w:val="left"/>
        <w:rPr>
          <w:rFonts w:cs="Times New Roman"/>
        </w:rPr>
      </w:pPr>
      <w:bookmarkStart w:id="21" w:name="_Toc466923354"/>
      <w:bookmarkStart w:id="22" w:name="_Toc20212079"/>
      <w:r w:rsidRPr="00563C95">
        <w:rPr>
          <w:rFonts w:cs="Times New Roman"/>
        </w:rPr>
        <w:lastRenderedPageBreak/>
        <w:t>8.Фрагмент программного кода</w:t>
      </w:r>
      <w:bookmarkEnd w:id="21"/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3549" w:rsidRPr="001841BF" w14:paraId="434C1ADE" w14:textId="77777777" w:rsidTr="00907DBA">
        <w:tc>
          <w:tcPr>
            <w:tcW w:w="9345" w:type="dxa"/>
          </w:tcPr>
          <w:p w14:paraId="5A1E659D" w14:textId="77777777" w:rsidR="00A05F4F" w:rsidRPr="000B6432" w:rsidRDefault="00A05F4F" w:rsidP="00F3471A">
            <w:pPr>
              <w:pStyle w:val="a0"/>
              <w:rPr>
                <w:rFonts w:ascii="Courier New" w:hAnsi="Courier New" w:cs="Courier New"/>
                <w:sz w:val="20"/>
              </w:rPr>
            </w:pPr>
          </w:p>
          <w:p w14:paraId="6E80CE22" w14:textId="7F473E31" w:rsidR="00907DBA" w:rsidRDefault="00907DBA" w:rsidP="00F3471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package Package1;</w:t>
            </w:r>
          </w:p>
          <w:p w14:paraId="6B29CA72" w14:textId="77777777" w:rsidR="0081480A" w:rsidRPr="00907DBA" w:rsidRDefault="0081480A" w:rsidP="00F3471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FC7942" w14:textId="46526F91" w:rsidR="00907DBA" w:rsidRPr="00907DBA" w:rsidRDefault="00907DBA" w:rsidP="00F3471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class </w:t>
            </w:r>
            <w:proofErr w:type="spellStart"/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AddDel</w:t>
            </w:r>
            <w:r w:rsidR="00333E20"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proofErr w:type="gramEnd"/>
          </w:p>
          <w:p w14:paraId="0DC4A602" w14:textId="77777777" w:rsidR="00907DBA" w:rsidRPr="00907DBA" w:rsidRDefault="00907DBA" w:rsidP="00F3471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2143B6" w14:textId="2487EC0B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JTextField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3E20"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FullName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32F84AB" w14:textId="17E51C71" w:rsid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JTextField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333E20"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Diagnosis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B80CA08" w14:textId="0A109D9A" w:rsidR="00333E20" w:rsidRPr="00907DBA" w:rsidRDefault="00333E20" w:rsidP="00333E20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JTextField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1016F02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JButton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OK;</w:t>
            </w:r>
          </w:p>
          <w:p w14:paraId="6F0C863A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JButton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Cancel;</w:t>
            </w:r>
          </w:p>
          <w:p w14:paraId="4E864B7E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0AF452" w14:textId="7811779A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</w:t>
            </w:r>
            <w:proofErr w:type="spellStart"/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AddDel</w:t>
            </w:r>
            <w:r w:rsidR="00333E20"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6C4BB591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F817C54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58B77B6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27C48C0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finalize(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 throws Throwable {</w:t>
            </w:r>
          </w:p>
          <w:p w14:paraId="14FFBA1B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9354CF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C29491C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6E6B50D" w14:textId="7FEE6E1A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Add</w:t>
            </w:r>
            <w:r w:rsidR="00333E20"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6BBC938E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7594A4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5D41A58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034F60" w14:textId="5C104674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Del</w:t>
            </w:r>
            <w:r w:rsidR="00333E20"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5B08F28F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4E4C3E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3CF9667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C9C9E2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Cancel(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0152A7A1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F5700D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4D89524" w14:textId="77777777" w:rsidR="00907DBA" w:rsidRPr="00907DBA" w:rsidRDefault="00907DBA" w:rsidP="00F3471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098EFB" w14:textId="2C1D807D" w:rsidR="00A05F4F" w:rsidRDefault="00907DBA" w:rsidP="00F3471A">
            <w:pPr>
              <w:pStyle w:val="a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2D715B4" w14:textId="10684926" w:rsidR="00A8622B" w:rsidRDefault="00A8622B" w:rsidP="00F3471A">
            <w:pPr>
              <w:pStyle w:val="a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849E13" w14:textId="67D7966B" w:rsidR="00A8622B" w:rsidRPr="00907DBA" w:rsidRDefault="00A8622B" w:rsidP="00A8622B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class </w:t>
            </w:r>
            <w:proofErr w:type="spellStart"/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AddDel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proofErr w:type="gramEnd"/>
          </w:p>
          <w:p w14:paraId="6EB0EC75" w14:textId="77777777" w:rsidR="00A8622B" w:rsidRPr="00907DBA" w:rsidRDefault="00A8622B" w:rsidP="00A8622B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46C2F21" w14:textId="7EE6AAA4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JTextField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Address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558CAC0" w14:textId="52EAD37B" w:rsidR="00A8622B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JTextField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A66DF5A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JTextField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7932AA2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JButton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OK;</w:t>
            </w:r>
          </w:p>
          <w:p w14:paraId="53D73F66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JButton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Cancel;</w:t>
            </w:r>
          </w:p>
          <w:p w14:paraId="03A80EE4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4FE458" w14:textId="39FB8C6C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</w:t>
            </w:r>
            <w:proofErr w:type="spellStart"/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AddDel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50F7E18E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94D967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96535EE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D2F2C8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finalize(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 throws Throwable {</w:t>
            </w:r>
          </w:p>
          <w:p w14:paraId="49B8BE4B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6922B4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F653CF8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E0A6F3" w14:textId="5C7CC76D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Add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7A717C3C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B80055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}</w:t>
            </w:r>
          </w:p>
          <w:p w14:paraId="23F1A482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40CACC" w14:textId="233C545A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Del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38B0B719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6CFC64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61B7F03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E48B81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Cancel(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25C89F8B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C9D5C82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BF2A5DE" w14:textId="77777777" w:rsidR="00A8622B" w:rsidRPr="00907DBA" w:rsidRDefault="00A8622B" w:rsidP="00A8622B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D209CC" w14:textId="77777777" w:rsidR="00A8622B" w:rsidRPr="00A05F4F" w:rsidRDefault="00A8622B" w:rsidP="00A8622B">
            <w:pPr>
              <w:pStyle w:val="a0"/>
              <w:rPr>
                <w:rFonts w:ascii="Courier New" w:hAnsi="Courier New" w:cs="Courier New"/>
                <w:sz w:val="20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BCAF779" w14:textId="42CE89E9" w:rsidR="00A8622B" w:rsidRDefault="00A8622B" w:rsidP="00F3471A">
            <w:pPr>
              <w:pStyle w:val="a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88D8F55" w14:textId="39C061A2" w:rsidR="00A8622B" w:rsidRDefault="00A8622B" w:rsidP="00F3471A">
            <w:pPr>
              <w:pStyle w:val="a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6CE3AD7" w14:textId="2E7DF427" w:rsidR="00A8622B" w:rsidRPr="00907DBA" w:rsidRDefault="00A8622B" w:rsidP="00A8622B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AddDel</w:t>
            </w:r>
            <w:r w:rsidR="00923DA6">
              <w:rPr>
                <w:rFonts w:ascii="Courier New" w:hAnsi="Courier New" w:cs="Courier New"/>
                <w:sz w:val="24"/>
                <w:szCs w:val="24"/>
                <w:lang w:val="en-US"/>
              </w:rPr>
              <w:t>Hospital_</w:t>
            </w:r>
            <w:r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Patient</w:t>
            </w:r>
            <w:r w:rsidR="00923DA6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="00923DA6">
              <w:rPr>
                <w:rFonts w:ascii="Courier New" w:hAnsi="Courier New" w:cs="Courier New"/>
                <w:sz w:val="24"/>
                <w:szCs w:val="24"/>
                <w:lang w:val="en-US"/>
              </w:rPr>
              <w:t>List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proofErr w:type="gramEnd"/>
          </w:p>
          <w:p w14:paraId="20B40FB7" w14:textId="77777777" w:rsidR="00A8622B" w:rsidRPr="00907DBA" w:rsidRDefault="00A8622B" w:rsidP="00A8622B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CBAF81" w14:textId="31C0C4C4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JTextField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923DA6">
              <w:rPr>
                <w:rFonts w:ascii="Courier New" w:hAnsi="Courier New" w:cs="Courier New"/>
                <w:sz w:val="24"/>
                <w:szCs w:val="24"/>
                <w:lang w:val="en-US"/>
              </w:rPr>
              <w:t>Date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F18C167" w14:textId="2226D0EF" w:rsidR="00A8622B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JTextField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3DA6">
              <w:rPr>
                <w:rFonts w:ascii="Courier New" w:hAnsi="Courier New" w:cs="Courier New"/>
                <w:sz w:val="24"/>
                <w:szCs w:val="24"/>
                <w:lang w:val="en-US"/>
              </w:rPr>
              <w:t>idHospital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3C06895" w14:textId="5FFD5CFC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JTextField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="00923DA6"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778DFA3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JButton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OK;</w:t>
            </w:r>
          </w:p>
          <w:p w14:paraId="7328634D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JButton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Cancel;</w:t>
            </w:r>
          </w:p>
          <w:p w14:paraId="6F76812C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466D19" w14:textId="141931B2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AddDel</w:t>
            </w:r>
            <w:r w:rsidR="00923DA6">
              <w:rPr>
                <w:rFonts w:ascii="Courier New" w:hAnsi="Courier New" w:cs="Courier New"/>
                <w:sz w:val="24"/>
                <w:szCs w:val="24"/>
                <w:lang w:val="en-US"/>
              </w:rPr>
              <w:t>Hospital_</w:t>
            </w:r>
            <w:r w:rsidR="00923DA6"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Patient</w:t>
            </w:r>
            <w:r w:rsidR="00923DA6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="00923DA6">
              <w:rPr>
                <w:rFonts w:ascii="Courier New" w:hAnsi="Courier New" w:cs="Courier New"/>
                <w:sz w:val="24"/>
                <w:szCs w:val="24"/>
                <w:lang w:val="en-US"/>
              </w:rPr>
              <w:t>List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18D41227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AC9333E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3BF9988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71BF3C" w14:textId="67B133B2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finalize(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 throws Throwable{</w:t>
            </w:r>
          </w:p>
          <w:p w14:paraId="1EC24FEB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80AC29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65966CE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C9B25E" w14:textId="0654363B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Add</w:t>
            </w:r>
            <w:r w:rsidR="00923DA6">
              <w:rPr>
                <w:rFonts w:ascii="Courier New" w:hAnsi="Courier New" w:cs="Courier New"/>
                <w:sz w:val="24"/>
                <w:szCs w:val="24"/>
                <w:lang w:val="en-US"/>
              </w:rPr>
              <w:t>Hospital_</w:t>
            </w:r>
            <w:r w:rsidR="00923DA6"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Patient</w:t>
            </w:r>
            <w:r w:rsidR="00923DA6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="00923DA6">
              <w:rPr>
                <w:rFonts w:ascii="Courier New" w:hAnsi="Courier New" w:cs="Courier New"/>
                <w:sz w:val="24"/>
                <w:szCs w:val="24"/>
                <w:lang w:val="en-US"/>
              </w:rPr>
              <w:t>List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2ACCAF92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782B57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2235E07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DB1FF1" w14:textId="5282FDEC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Del</w:t>
            </w:r>
            <w:r w:rsidR="00923DA6">
              <w:rPr>
                <w:rFonts w:ascii="Courier New" w:hAnsi="Courier New" w:cs="Courier New"/>
                <w:sz w:val="24"/>
                <w:szCs w:val="24"/>
                <w:lang w:val="en-US"/>
              </w:rPr>
              <w:t>Hospital_</w:t>
            </w:r>
            <w:r w:rsidR="00923DA6"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Patient</w:t>
            </w:r>
            <w:r w:rsidR="00923DA6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="00923DA6">
              <w:rPr>
                <w:rFonts w:ascii="Courier New" w:hAnsi="Courier New" w:cs="Courier New"/>
                <w:sz w:val="24"/>
                <w:szCs w:val="24"/>
                <w:lang w:val="en-US"/>
              </w:rPr>
              <w:t>List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4E651B85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DD954A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AB4E571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D2E44F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Cancel(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4D8D96BF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DCF487" w14:textId="77777777" w:rsidR="00A8622B" w:rsidRPr="00907DBA" w:rsidRDefault="00A8622B" w:rsidP="00A8622B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69DC265" w14:textId="77777777" w:rsidR="00A8622B" w:rsidRPr="00907DBA" w:rsidRDefault="00A8622B" w:rsidP="00A8622B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D37975A" w14:textId="77777777" w:rsidR="00A8622B" w:rsidRPr="00A05F4F" w:rsidRDefault="00A8622B" w:rsidP="00A8622B">
            <w:pPr>
              <w:pStyle w:val="a0"/>
              <w:rPr>
                <w:rFonts w:ascii="Courier New" w:hAnsi="Courier New" w:cs="Courier New"/>
                <w:sz w:val="20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1A7FFDC" w14:textId="7302CDA2" w:rsidR="00923DA6" w:rsidRPr="00907DBA" w:rsidRDefault="00923DA6" w:rsidP="00923DA6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class </w:t>
            </w:r>
            <w:proofErr w:type="gramStart"/>
            <w:r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Patient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proofErr w:type="gramEnd"/>
          </w:p>
          <w:p w14:paraId="450F4EEC" w14:textId="77777777" w:rsidR="00923DA6" w:rsidRPr="00907DBA" w:rsidRDefault="00923DA6" w:rsidP="00923DA6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538FD1" w14:textId="396A68D0" w:rsidR="00923DA6" w:rsidRPr="00907DBA" w:rsidRDefault="00923DA6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string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FullName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BC14E31" w14:textId="2CA7F9AF" w:rsidR="00923DA6" w:rsidRDefault="00923DA6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string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Diagnosis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1E1A504" w14:textId="5711051E" w:rsidR="00923DA6" w:rsidRPr="00907DBA" w:rsidRDefault="00923DA6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r w:rsidR="00987E9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="00987E98"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A93D14A" w14:textId="77777777" w:rsidR="00923DA6" w:rsidRPr="00907DBA" w:rsidRDefault="00923DA6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D0D03C" w14:textId="42FE4037" w:rsidR="00923DA6" w:rsidRPr="00907DBA" w:rsidRDefault="00923DA6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</w:t>
            </w:r>
            <w:proofErr w:type="gramStart"/>
            <w:r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Patient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0CD16B29" w14:textId="77777777" w:rsidR="00923DA6" w:rsidRPr="00907DBA" w:rsidRDefault="00923DA6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08C3CF" w14:textId="77777777" w:rsidR="00923DA6" w:rsidRPr="00907DBA" w:rsidRDefault="00923DA6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04CB3B7" w14:textId="77777777" w:rsidR="00923DA6" w:rsidRPr="00907DBA" w:rsidRDefault="00923DA6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975350" w14:textId="77777777" w:rsidR="00923DA6" w:rsidRPr="00907DBA" w:rsidRDefault="00923DA6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public void </w:t>
            </w:r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finalize(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 throws Throwable {</w:t>
            </w:r>
          </w:p>
          <w:p w14:paraId="1D640A1E" w14:textId="77777777" w:rsidR="00923DA6" w:rsidRPr="00907DBA" w:rsidRDefault="00923DA6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1E4E383" w14:textId="77777777" w:rsidR="00923DA6" w:rsidRPr="00907DBA" w:rsidRDefault="00923DA6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010DA0A" w14:textId="77777777" w:rsidR="00987E98" w:rsidRPr="00907DBA" w:rsidRDefault="00987E98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79BA2A" w14:textId="333FBA8D" w:rsidR="00923DA6" w:rsidRPr="00907DBA" w:rsidRDefault="00923DA6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="00987E98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r w:rsidR="00987E98"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FullName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6AE7AA6F" w14:textId="77777777" w:rsidR="00923DA6" w:rsidRPr="00907DBA" w:rsidRDefault="00923DA6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82419C" w14:textId="40C753B3" w:rsidR="00923DA6" w:rsidRDefault="00923DA6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9E2BFA3" w14:textId="77777777" w:rsidR="00987E98" w:rsidRDefault="00987E98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EAE781" w14:textId="3D4E8504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r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Diagnosis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1DBFF19E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7A50540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2EDE806" w14:textId="77777777" w:rsidR="00987E98" w:rsidRPr="00907DBA" w:rsidRDefault="00987E98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DEA03D" w14:textId="77D91492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getI</w:t>
            </w:r>
            <w:r w:rsidRPr="00987E98">
              <w:rPr>
                <w:rFonts w:ascii="Courier New" w:hAnsi="Courier New" w:cs="Courier New"/>
                <w:sz w:val="24"/>
                <w:szCs w:val="24"/>
                <w:lang w:val="en-US"/>
              </w:rPr>
              <w:t>dPatient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59B61DB3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9E3831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41BDD0F" w14:textId="0AFA90CB" w:rsidR="00923DA6" w:rsidRPr="00907DBA" w:rsidRDefault="00923DA6" w:rsidP="00923DA6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CA8437" w14:textId="67EBBAC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FullName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2B3EF62B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9768E56" w14:textId="77777777" w:rsidR="00987E98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43F545B" w14:textId="77777777" w:rsidR="00987E98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93FC1A" w14:textId="3886AD3C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33E20">
              <w:rPr>
                <w:rFonts w:ascii="Courier New" w:hAnsi="Courier New" w:cs="Courier New"/>
                <w:sz w:val="24"/>
                <w:szCs w:val="24"/>
                <w:lang w:val="en-US"/>
              </w:rPr>
              <w:t>Diagnosis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643B5180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B29675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842E31E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90FBCDB" w14:textId="12FC48D0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setI</w:t>
            </w:r>
            <w:r w:rsidRPr="00987E98">
              <w:rPr>
                <w:rFonts w:ascii="Courier New" w:hAnsi="Courier New" w:cs="Courier New"/>
                <w:sz w:val="24"/>
                <w:szCs w:val="24"/>
                <w:lang w:val="en-US"/>
              </w:rPr>
              <w:t>dPatient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5BCCF7EC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4FF4D2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30AF198" w14:textId="77777777" w:rsidR="00923DA6" w:rsidRPr="00907DBA" w:rsidRDefault="00923DA6" w:rsidP="00923DA6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E2F8A2" w14:textId="77777777" w:rsidR="00923DA6" w:rsidRDefault="00923DA6" w:rsidP="00923DA6">
            <w:pPr>
              <w:pStyle w:val="a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F694354" w14:textId="77777777" w:rsidR="00923DA6" w:rsidRDefault="00923DA6" w:rsidP="00923DA6">
            <w:pPr>
              <w:pStyle w:val="a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0326C3" w14:textId="6F2D851A" w:rsidR="00987E98" w:rsidRPr="00907DBA" w:rsidRDefault="00987E98" w:rsidP="00987E98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class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Hospital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proofErr w:type="gramEnd"/>
          </w:p>
          <w:p w14:paraId="4AF2B8F7" w14:textId="77777777" w:rsidR="00987E98" w:rsidRPr="00907DBA" w:rsidRDefault="00987E98" w:rsidP="00987E98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AEC96D" w14:textId="3AEFB5A4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string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Address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8723171" w14:textId="4C6CD51F" w:rsidR="00987E98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FDF8389" w14:textId="0352AA80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CC5DD30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DC339AE" w14:textId="4D1BB8FD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</w:t>
            </w:r>
            <w:proofErr w:type="gramStart"/>
            <w:r w:rsidR="001841BF">
              <w:rPr>
                <w:rFonts w:ascii="Courier New" w:hAnsi="Courier New" w:cs="Courier New"/>
                <w:sz w:val="24"/>
                <w:szCs w:val="24"/>
                <w:lang w:val="en-US"/>
              </w:rPr>
              <w:t>Hospital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65888760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BE4C6F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C872101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0A05AC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finalize(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 throws Throwable {</w:t>
            </w:r>
          </w:p>
          <w:p w14:paraId="468856F3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7C7C58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DBB3486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DB02ED" w14:textId="6FC3473A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r w:rsidR="001841BF">
              <w:rPr>
                <w:rFonts w:ascii="Courier New" w:hAnsi="Courier New" w:cs="Courier New"/>
                <w:sz w:val="24"/>
                <w:szCs w:val="24"/>
                <w:lang w:val="en-US"/>
              </w:rPr>
              <w:t>Address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1A0BF685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FD1D8A" w14:textId="77777777" w:rsidR="00987E98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4630D14" w14:textId="77777777" w:rsidR="00987E98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F978DC" w14:textId="6E09F7C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r w:rsidR="001841BF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2B9E3311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19CDEB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BFD99CB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01F076" w14:textId="7CB1CC90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getI</w:t>
            </w:r>
            <w:r w:rsidRPr="00987E98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="001841BF">
              <w:rPr>
                <w:rFonts w:ascii="Courier New" w:hAnsi="Courier New" w:cs="Courier New"/>
                <w:sz w:val="24"/>
                <w:szCs w:val="24"/>
                <w:lang w:val="en-US"/>
              </w:rPr>
              <w:t>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7472D866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E4B2B8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4A92BD1" w14:textId="77777777" w:rsidR="00987E98" w:rsidRPr="00907DBA" w:rsidRDefault="00987E98" w:rsidP="00987E98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0ADD9E" w14:textId="7E94AE02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setAddress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0AE4C706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5B3F5BE" w14:textId="77777777" w:rsidR="001841BF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3E73537" w14:textId="77777777" w:rsidR="001841BF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F16BDA" w14:textId="5E6EF996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setNumber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43C3611D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7163FC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E159B34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EFFFDF" w14:textId="134306AD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setI</w:t>
            </w:r>
            <w:r w:rsidRPr="00987E98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6B37C9A7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28512CC" w14:textId="0D63E9AD" w:rsidR="00987E98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62F1592" w14:textId="17B5A083" w:rsidR="00987E98" w:rsidRDefault="00987E98" w:rsidP="00987E98">
            <w:pPr>
              <w:pStyle w:val="a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DDB7345" w14:textId="56E1E1F3" w:rsidR="001841BF" w:rsidRDefault="001841BF" w:rsidP="00987E98">
            <w:pPr>
              <w:pStyle w:val="a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C74811" w14:textId="055802AA" w:rsidR="001841BF" w:rsidRPr="00907DBA" w:rsidRDefault="001841BF" w:rsidP="001841BF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Hospital_Patient_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List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proofErr w:type="gramEnd"/>
          </w:p>
          <w:p w14:paraId="002487BA" w14:textId="77777777" w:rsidR="001841BF" w:rsidRPr="00907DBA" w:rsidRDefault="001841BF" w:rsidP="001841BF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4778BFE" w14:textId="52825244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DATE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Date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9424333" w14:textId="6FB32677" w:rsidR="001841BF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E18DF04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B306030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E6F312" w14:textId="58E1A91B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Pr="001841BF">
              <w:rPr>
                <w:rFonts w:ascii="Courier New" w:hAnsi="Courier New" w:cs="Courier New"/>
                <w:sz w:val="24"/>
                <w:szCs w:val="24"/>
                <w:lang w:val="en-US"/>
              </w:rPr>
              <w:t>Hospital_Patient_</w:t>
            </w:r>
            <w:proofErr w:type="gramStart"/>
            <w:r w:rsidRPr="001841BF">
              <w:rPr>
                <w:rFonts w:ascii="Courier New" w:hAnsi="Courier New" w:cs="Courier New"/>
                <w:sz w:val="24"/>
                <w:szCs w:val="24"/>
                <w:lang w:val="en-US"/>
              </w:rPr>
              <w:t>List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6C07C716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6D9720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44B4B1D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8D82FC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finalize(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 throws Throwable {</w:t>
            </w:r>
          </w:p>
          <w:p w14:paraId="4AE6CE9E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39171C5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DC65B65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DAD20CF" w14:textId="354CA0B0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getDate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05D08D5A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CB7B9B" w14:textId="77777777" w:rsidR="001841BF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551AED8" w14:textId="77777777" w:rsidR="001841BF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AD5D85" w14:textId="2817E211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</w:t>
            </w:r>
            <w:r w:rsidRPr="001841BF">
              <w:rPr>
                <w:rFonts w:ascii="Courier New" w:hAnsi="Courier New" w:cs="Courier New"/>
                <w:sz w:val="24"/>
                <w:szCs w:val="24"/>
                <w:lang w:val="en-US"/>
              </w:rPr>
              <w:t>tIdPatient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0AE9BB58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3C4D48B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11AAD76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7D8752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getI</w:t>
            </w:r>
            <w:r w:rsidRPr="00987E98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15BD2D95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58A69F9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A103BD0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54D9684" w14:textId="2E4A5E2B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setDate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5C9406B1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D18BBE" w14:textId="77777777" w:rsidR="001841BF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2EAD0E3" w14:textId="77777777" w:rsidR="001841BF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5C7EA3" w14:textId="2F7FB3E1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</w:t>
            </w:r>
            <w:r w:rsidRPr="001841BF">
              <w:rPr>
                <w:rFonts w:ascii="Courier New" w:hAnsi="Courier New" w:cs="Courier New"/>
                <w:sz w:val="24"/>
                <w:szCs w:val="24"/>
                <w:lang w:val="en-US"/>
              </w:rPr>
              <w:t>tIdPatient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08731BD2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2FEEA48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86E9F54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6E324D1" w14:textId="7FB428D6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setI</w:t>
            </w:r>
            <w:r w:rsidRPr="00987E98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630854D1" w14:textId="77777777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0E88D0B" w14:textId="1477A369" w:rsidR="001841BF" w:rsidRPr="00907DBA" w:rsidRDefault="001841BF" w:rsidP="001841BF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3D5572E" w14:textId="7F9586F4" w:rsidR="001841BF" w:rsidRDefault="001841BF" w:rsidP="001841BF">
            <w:pPr>
              <w:pStyle w:val="a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6673182" w14:textId="5FE30D3C" w:rsidR="00D37C3A" w:rsidRDefault="00D37C3A" w:rsidP="001841BF">
            <w:pPr>
              <w:pStyle w:val="a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88DB9E" w14:textId="52E430C3" w:rsidR="00D37C3A" w:rsidRPr="00907DBA" w:rsidRDefault="00D37C3A" w:rsidP="00D37C3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class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DataBase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proofErr w:type="gramEnd"/>
          </w:p>
          <w:p w14:paraId="735E158F" w14:textId="77777777" w:rsidR="00D37C3A" w:rsidRPr="00907DBA" w:rsidRDefault="00D37C3A" w:rsidP="00D37C3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B6E14FE" w14:textId="04A8DE31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connection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Connection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92852D4" w14:textId="6375C2D7" w:rsidR="00D37C3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string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ConnectionBD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AFE60EA" w14:textId="1015CB3E" w:rsidR="00D37C3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resultSet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resultSet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F22D055" w14:textId="64CCA678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Statment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Statment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BD8B8F0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3BB76A" w14:textId="2F316E9E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DataBase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41F82A76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81B93F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3AC918F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58F577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finalize(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 throws Throwable {</w:t>
            </w:r>
          </w:p>
          <w:p w14:paraId="55CD99E4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959A7E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554A55F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58FFEE" w14:textId="7E0BA40F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AddHospital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005F462D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213D15C" w14:textId="77777777" w:rsidR="00D37C3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D53AC49" w14:textId="77777777" w:rsidR="00D37C3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054A07" w14:textId="0F7F6202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AddHospital_Patient_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List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2BF5E2C2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308FBD4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AB1B534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8166C7" w14:textId="4F94CF20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AddPatient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7550C6CB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E7462B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17BB32A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0498F1" w14:textId="1BB29803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206C439F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6AFE14" w14:textId="77777777" w:rsidR="00D37C3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7A244DE" w14:textId="77777777" w:rsidR="00D37C3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38DF60" w14:textId="22413A7B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DelHospital_Patient_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List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1BDE40D7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86A3F37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F07E2EA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992537" w14:textId="4EB960C5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2A3592A3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474104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C963370" w14:textId="38C243C1" w:rsidR="00D37C3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1B41B31" w14:textId="1299610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1583E465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DDB601" w14:textId="77777777" w:rsidR="00D37C3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79C30DB" w14:textId="77777777" w:rsidR="00D37C3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E0B425C" w14:textId="5A25D7F6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GetHospital_Patient_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List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50FDA68D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EB54FA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827C7EC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2D7F0D" w14:textId="4FF48575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116FF928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B6286F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A39E6F1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8A5B6E" w14:textId="56473E66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gramStart"/>
            <w:r w:rsidR="00E4689E">
              <w:rPr>
                <w:rFonts w:ascii="Courier New" w:hAnsi="Courier New" w:cs="Courier New"/>
                <w:sz w:val="24"/>
                <w:szCs w:val="24"/>
                <w:lang w:val="en-US"/>
              </w:rPr>
              <w:t>connection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79E297AC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E1A67C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FAE02F5" w14:textId="77777777" w:rsidR="00D37C3A" w:rsidRPr="00907DBA" w:rsidRDefault="00D37C3A" w:rsidP="00D37C3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7D52F2" w14:textId="77777777" w:rsidR="00D37C3A" w:rsidRDefault="00D37C3A" w:rsidP="00D37C3A">
            <w:pPr>
              <w:pStyle w:val="a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DE3D7CB" w14:textId="77777777" w:rsidR="00D37C3A" w:rsidRDefault="00D37C3A" w:rsidP="00D37C3A">
            <w:pPr>
              <w:pStyle w:val="a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523D64" w14:textId="2389F547" w:rsidR="00E4689E" w:rsidRPr="00907DBA" w:rsidRDefault="00E4689E" w:rsidP="00E4689E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class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MainFrame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proofErr w:type="gramEnd"/>
          </w:p>
          <w:p w14:paraId="420A12E0" w14:textId="77777777" w:rsidR="00E4689E" w:rsidRPr="00907DBA" w:rsidRDefault="00E4689E" w:rsidP="00E4689E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82E448" w14:textId="205518A0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JButton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AddHospital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BD9BB00" w14:textId="710E84CA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JButton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AddHospital_Patient_List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AE7B476" w14:textId="1EFD7D95" w:rsidR="00E4689E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JButton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AddPatient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8B04B09" w14:textId="6CEFDA67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JButton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E3B9553" w14:textId="60D66D25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JButton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DelHospital_Patient_List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DC77A6B" w14:textId="5177CDD8" w:rsidR="00E4689E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JButton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69122FD" w14:textId="6AFCB34B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JButton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TableHospital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8F7FEF5" w14:textId="7B5DBAD7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JButton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TableHospital_Patient_List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3498036" w14:textId="272F9DFA" w:rsidR="00E4689E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JButton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TablePatient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8CC402E" w14:textId="77777777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5C84C12" w14:textId="14B6A02A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MainFrame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701B07B5" w14:textId="77777777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039B4C" w14:textId="77777777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D6985DB" w14:textId="77777777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40F4D4" w14:textId="77777777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gramStart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finalize(</w:t>
            </w:r>
            <w:proofErr w:type="gram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 throws Throwable {</w:t>
            </w:r>
          </w:p>
          <w:p w14:paraId="7AFD53C9" w14:textId="77777777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844013" w14:textId="77777777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39B150F" w14:textId="77777777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83B977" w14:textId="28988C33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="0081480A">
              <w:rPr>
                <w:rFonts w:ascii="Courier New" w:hAnsi="Courier New" w:cs="Courier New"/>
                <w:sz w:val="24"/>
                <w:szCs w:val="24"/>
                <w:lang w:val="en-US"/>
              </w:rPr>
              <w:t>updTable</w:t>
            </w:r>
            <w:proofErr w:type="spellEnd"/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81480A">
              <w:rPr>
                <w:rFonts w:ascii="Courier New" w:hAnsi="Courier New" w:cs="Courier New"/>
                <w:sz w:val="24"/>
                <w:szCs w:val="24"/>
                <w:lang w:val="en-US"/>
              </w:rPr>
              <w:t>ArrayList</w:t>
            </w:r>
            <w:proofErr w:type="spellEnd"/>
            <w:r w:rsidR="0081480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Hospital, </w:t>
            </w:r>
            <w:proofErr w:type="spellStart"/>
            <w:r w:rsidR="0081480A">
              <w:rPr>
                <w:rFonts w:ascii="Courier New" w:hAnsi="Courier New" w:cs="Courier New"/>
                <w:sz w:val="24"/>
                <w:szCs w:val="24"/>
                <w:lang w:val="en-US"/>
              </w:rPr>
              <w:t>ArrayList</w:t>
            </w:r>
            <w:proofErr w:type="spellEnd"/>
            <w:r w:rsidR="0081480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480A">
              <w:rPr>
                <w:rFonts w:ascii="Courier New" w:hAnsi="Courier New" w:cs="Courier New"/>
                <w:sz w:val="24"/>
                <w:szCs w:val="24"/>
                <w:lang w:val="en-US"/>
              </w:rPr>
              <w:t>Hospital_Patient_List</w:t>
            </w:r>
            <w:proofErr w:type="spellEnd"/>
            <w:r w:rsidR="0081480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1480A">
              <w:rPr>
                <w:rFonts w:ascii="Courier New" w:hAnsi="Courier New" w:cs="Courier New"/>
                <w:sz w:val="24"/>
                <w:szCs w:val="24"/>
                <w:lang w:val="en-US"/>
              </w:rPr>
              <w:t>ArrayList</w:t>
            </w:r>
            <w:proofErr w:type="spellEnd"/>
            <w:r w:rsidR="0081480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Patient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0B6EDBFB" w14:textId="77777777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9AAABB" w14:textId="3D2B3583" w:rsidR="00E4689E" w:rsidRPr="00907DBA" w:rsidRDefault="00E4689E" w:rsidP="00E4689E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3947677" w14:textId="77777777" w:rsidR="00E4689E" w:rsidRDefault="00E4689E" w:rsidP="00E4689E">
            <w:pPr>
              <w:pStyle w:val="a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47F9BCD" w14:textId="77777777" w:rsidR="00D37C3A" w:rsidRDefault="00D37C3A" w:rsidP="001841BF">
            <w:pPr>
              <w:pStyle w:val="a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A616D9" w14:textId="77777777" w:rsidR="001841BF" w:rsidRDefault="001841BF" w:rsidP="00987E98">
            <w:pPr>
              <w:pStyle w:val="a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BF19C3" w14:textId="77777777" w:rsidR="001C3549" w:rsidRPr="00BE679D" w:rsidRDefault="001C3549" w:rsidP="00F3471A">
            <w:pPr>
              <w:pStyle w:val="a0"/>
              <w:ind w:firstLine="0"/>
              <w:rPr>
                <w:lang w:val="en-US"/>
              </w:rPr>
            </w:pPr>
          </w:p>
        </w:tc>
      </w:tr>
    </w:tbl>
    <w:p w14:paraId="59AF85FF" w14:textId="77777777" w:rsidR="001C3549" w:rsidRPr="00907DBA" w:rsidRDefault="001C3549" w:rsidP="00F3471A">
      <w:pPr>
        <w:pStyle w:val="af9"/>
        <w:rPr>
          <w:lang w:val="en-US"/>
        </w:rPr>
      </w:pPr>
      <w:bookmarkStart w:id="23" w:name="_Toc466923355"/>
    </w:p>
    <w:p w14:paraId="3DB46F30" w14:textId="77777777" w:rsidR="001C3549" w:rsidRPr="00BE679D" w:rsidRDefault="001C3549" w:rsidP="00F3471A">
      <w:pPr>
        <w:pStyle w:val="a0"/>
        <w:ind w:firstLine="0"/>
        <w:rPr>
          <w:rFonts w:eastAsiaTheme="majorEastAsia"/>
          <w:szCs w:val="28"/>
          <w:lang w:val="en-US"/>
        </w:rPr>
      </w:pPr>
      <w:r w:rsidRPr="00BE679D">
        <w:rPr>
          <w:lang w:val="en-US"/>
        </w:rPr>
        <w:br w:type="page"/>
      </w:r>
    </w:p>
    <w:p w14:paraId="64C7D9A7" w14:textId="2A472736" w:rsidR="001C3549" w:rsidRPr="00303745" w:rsidRDefault="001C3549" w:rsidP="00303745">
      <w:pPr>
        <w:pStyle w:val="1"/>
        <w:spacing w:after="0"/>
        <w:ind w:firstLine="709"/>
        <w:jc w:val="left"/>
        <w:rPr>
          <w:rFonts w:cs="Times New Roman"/>
        </w:rPr>
      </w:pPr>
      <w:bookmarkStart w:id="24" w:name="_Toc20212080"/>
      <w:r w:rsidRPr="00303745">
        <w:rPr>
          <w:rFonts w:cs="Times New Roman"/>
        </w:rPr>
        <w:lastRenderedPageBreak/>
        <w:t>9.Фрагмент документации</w:t>
      </w:r>
      <w:bookmarkEnd w:id="23"/>
      <w:bookmarkEnd w:id="24"/>
    </w:p>
    <w:p w14:paraId="61F5C816" w14:textId="77777777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303745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2D09EDD4" w14:textId="77777777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303745">
        <w:rPr>
          <w:rFonts w:ascii="Times New Roman" w:hAnsi="Times New Roman"/>
          <w:b/>
          <w:sz w:val="28"/>
          <w:szCs w:val="28"/>
        </w:rPr>
        <w:t>1. Введение</w:t>
      </w:r>
    </w:p>
    <w:p w14:paraId="70F59ED3" w14:textId="77777777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u w:val="single"/>
        </w:rPr>
      </w:pPr>
      <w:r w:rsidRPr="00303745">
        <w:rPr>
          <w:rFonts w:ascii="Times New Roman" w:hAnsi="Times New Roman"/>
          <w:sz w:val="28"/>
          <w:szCs w:val="28"/>
          <w:u w:val="single"/>
        </w:rPr>
        <w:t>1.1. Область применения</w:t>
      </w:r>
    </w:p>
    <w:p w14:paraId="19DB096E" w14:textId="2F184282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03745">
        <w:rPr>
          <w:rFonts w:ascii="Times New Roman" w:hAnsi="Times New Roman"/>
          <w:sz w:val="28"/>
          <w:szCs w:val="28"/>
        </w:rPr>
        <w:t xml:space="preserve">Программа «Автоматизация регистрации </w:t>
      </w:r>
      <w:r w:rsidR="00333E20">
        <w:rPr>
          <w:rFonts w:ascii="Times New Roman" w:hAnsi="Times New Roman"/>
          <w:sz w:val="28"/>
          <w:szCs w:val="28"/>
        </w:rPr>
        <w:t>пациентов в больнице</w:t>
      </w:r>
      <w:r w:rsidRPr="00303745">
        <w:rPr>
          <w:rFonts w:ascii="Times New Roman" w:hAnsi="Times New Roman"/>
          <w:sz w:val="28"/>
          <w:szCs w:val="28"/>
        </w:rPr>
        <w:t>» далее АР</w:t>
      </w:r>
      <w:r w:rsidR="00333E20">
        <w:rPr>
          <w:rFonts w:ascii="Times New Roman" w:hAnsi="Times New Roman"/>
          <w:sz w:val="28"/>
          <w:szCs w:val="28"/>
        </w:rPr>
        <w:t>ПБ</w:t>
      </w:r>
      <w:r w:rsidRPr="00303745">
        <w:rPr>
          <w:rFonts w:ascii="Times New Roman" w:hAnsi="Times New Roman"/>
          <w:sz w:val="28"/>
          <w:szCs w:val="28"/>
        </w:rPr>
        <w:t xml:space="preserve"> – комплекс, предназначенный для учета </w:t>
      </w:r>
      <w:r w:rsidR="00333E20">
        <w:rPr>
          <w:rFonts w:ascii="Times New Roman" w:hAnsi="Times New Roman"/>
          <w:sz w:val="28"/>
          <w:szCs w:val="28"/>
        </w:rPr>
        <w:t>пациентов в больницах</w:t>
      </w:r>
      <w:r w:rsidRPr="00303745">
        <w:rPr>
          <w:rFonts w:ascii="Times New Roman" w:hAnsi="Times New Roman"/>
          <w:sz w:val="28"/>
          <w:szCs w:val="28"/>
        </w:rPr>
        <w:t>.</w:t>
      </w:r>
    </w:p>
    <w:p w14:paraId="03056F58" w14:textId="40E45DE7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u w:val="single"/>
        </w:rPr>
      </w:pPr>
      <w:r w:rsidRPr="00303745">
        <w:rPr>
          <w:rFonts w:ascii="Times New Roman" w:hAnsi="Times New Roman"/>
          <w:sz w:val="28"/>
          <w:szCs w:val="28"/>
          <w:u w:val="single"/>
        </w:rPr>
        <w:t>1.2. Краткое описание возможностей</w:t>
      </w:r>
    </w:p>
    <w:p w14:paraId="028D4728" w14:textId="71CC7799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03745">
        <w:rPr>
          <w:rFonts w:ascii="Times New Roman" w:hAnsi="Times New Roman"/>
          <w:sz w:val="28"/>
          <w:szCs w:val="28"/>
        </w:rPr>
        <w:t xml:space="preserve">Данный комплекс позволят упростить и автоматизировать процесс учёта </w:t>
      </w:r>
      <w:r w:rsidR="00333E20">
        <w:rPr>
          <w:rFonts w:ascii="Times New Roman" w:hAnsi="Times New Roman"/>
          <w:sz w:val="28"/>
          <w:szCs w:val="28"/>
        </w:rPr>
        <w:t>пациентов в больницах</w:t>
      </w:r>
      <w:r w:rsidRPr="00303745">
        <w:rPr>
          <w:rFonts w:ascii="Times New Roman" w:hAnsi="Times New Roman"/>
          <w:sz w:val="28"/>
          <w:szCs w:val="28"/>
        </w:rPr>
        <w:t>.</w:t>
      </w:r>
    </w:p>
    <w:p w14:paraId="00EF8841" w14:textId="77777777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u w:val="single"/>
        </w:rPr>
      </w:pPr>
      <w:r w:rsidRPr="00303745">
        <w:rPr>
          <w:rFonts w:ascii="Times New Roman" w:hAnsi="Times New Roman"/>
          <w:sz w:val="28"/>
          <w:szCs w:val="28"/>
          <w:u w:val="single"/>
        </w:rPr>
        <w:t>1.3. Уровень подготовки пользователя:</w:t>
      </w:r>
    </w:p>
    <w:p w14:paraId="004ACB01" w14:textId="77777777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03745">
        <w:rPr>
          <w:rFonts w:ascii="Times New Roman" w:hAnsi="Times New Roman"/>
          <w:sz w:val="28"/>
          <w:szCs w:val="28"/>
        </w:rPr>
        <w:t>Пользователь должен иметь опыт работы с ОС Windows, версия не ниже 7.</w:t>
      </w:r>
    </w:p>
    <w:p w14:paraId="505A8359" w14:textId="77777777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u w:val="single"/>
        </w:rPr>
      </w:pPr>
      <w:r w:rsidRPr="00303745">
        <w:rPr>
          <w:rFonts w:ascii="Times New Roman" w:hAnsi="Times New Roman"/>
          <w:sz w:val="28"/>
          <w:szCs w:val="28"/>
          <w:u w:val="single"/>
        </w:rPr>
        <w:t>1.4. Перечень эксплуатационной документации, с которой необходимо</w:t>
      </w:r>
    </w:p>
    <w:p w14:paraId="21DA280C" w14:textId="794A3376" w:rsidR="001C3549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u w:val="single"/>
        </w:rPr>
      </w:pPr>
      <w:r w:rsidRPr="00303745">
        <w:rPr>
          <w:rFonts w:ascii="Times New Roman" w:hAnsi="Times New Roman"/>
          <w:sz w:val="28"/>
          <w:szCs w:val="28"/>
          <w:u w:val="single"/>
        </w:rPr>
        <w:t xml:space="preserve">ознакомиться пользователю: </w:t>
      </w:r>
      <w:r w:rsidRPr="00303745">
        <w:rPr>
          <w:rFonts w:ascii="Times New Roman" w:hAnsi="Times New Roman"/>
          <w:sz w:val="28"/>
          <w:szCs w:val="28"/>
        </w:rPr>
        <w:t>• Руководство пользователя (</w:t>
      </w:r>
      <w:proofErr w:type="spellStart"/>
      <w:r w:rsidRPr="00303745">
        <w:rPr>
          <w:rFonts w:ascii="Times New Roman" w:hAnsi="Times New Roman"/>
          <w:sz w:val="28"/>
          <w:szCs w:val="28"/>
        </w:rPr>
        <w:t>user’s</w:t>
      </w:r>
      <w:proofErr w:type="spellEnd"/>
      <w:r w:rsidRPr="003037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3745">
        <w:rPr>
          <w:rFonts w:ascii="Times New Roman" w:hAnsi="Times New Roman"/>
          <w:sz w:val="28"/>
          <w:szCs w:val="28"/>
        </w:rPr>
        <w:t>guide</w:t>
      </w:r>
      <w:proofErr w:type="spellEnd"/>
      <w:r w:rsidRPr="00303745">
        <w:rPr>
          <w:rFonts w:ascii="Times New Roman" w:hAnsi="Times New Roman"/>
          <w:sz w:val="28"/>
          <w:szCs w:val="28"/>
        </w:rPr>
        <w:t>);</w:t>
      </w:r>
    </w:p>
    <w:sectPr w:rsidR="001C3549" w:rsidRPr="00303745" w:rsidSect="005E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3AD8E" w14:textId="77777777" w:rsidR="002C144B" w:rsidRDefault="002C144B" w:rsidP="005A4590">
      <w:pPr>
        <w:spacing w:after="0" w:line="240" w:lineRule="auto"/>
      </w:pPr>
      <w:r>
        <w:separator/>
      </w:r>
    </w:p>
  </w:endnote>
  <w:endnote w:type="continuationSeparator" w:id="0">
    <w:p w14:paraId="57D5B1B6" w14:textId="77777777" w:rsidR="002C144B" w:rsidRDefault="002C144B" w:rsidP="005A4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699743"/>
      <w:docPartObj>
        <w:docPartGallery w:val="Page Numbers (Bottom of Page)"/>
        <w:docPartUnique/>
      </w:docPartObj>
    </w:sdtPr>
    <w:sdtEndPr/>
    <w:sdtContent>
      <w:p w14:paraId="40B68190" w14:textId="77777777" w:rsidR="00F64D53" w:rsidRPr="00F3471A" w:rsidRDefault="00F64D53">
        <w:pPr>
          <w:pStyle w:val="a6"/>
          <w:jc w:val="center"/>
          <w:rPr>
            <w:rFonts w:ascii="Times New Roman" w:hAnsi="Times New Roman"/>
            <w:sz w:val="28"/>
            <w:szCs w:val="28"/>
          </w:rPr>
        </w:pPr>
        <w:r w:rsidRPr="00F3471A">
          <w:rPr>
            <w:rFonts w:ascii="Times New Roman" w:hAnsi="Times New Roman"/>
            <w:sz w:val="28"/>
            <w:szCs w:val="28"/>
          </w:rPr>
          <w:fldChar w:fldCharType="begin"/>
        </w:r>
        <w:r w:rsidRPr="00F3471A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F3471A">
          <w:rPr>
            <w:rFonts w:ascii="Times New Roman" w:hAnsi="Times New Roman"/>
            <w:sz w:val="28"/>
            <w:szCs w:val="28"/>
          </w:rPr>
          <w:fldChar w:fldCharType="separate"/>
        </w:r>
        <w:r w:rsidRPr="00F3471A">
          <w:rPr>
            <w:rFonts w:ascii="Times New Roman" w:hAnsi="Times New Roman"/>
            <w:noProof/>
            <w:sz w:val="28"/>
            <w:szCs w:val="28"/>
          </w:rPr>
          <w:t>8</w:t>
        </w:r>
        <w:r w:rsidRPr="00F3471A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34954D8D" w14:textId="77777777" w:rsidR="00F64D53" w:rsidRPr="00F3471A" w:rsidRDefault="00F64D53">
    <w:pPr>
      <w:pStyle w:val="a6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36C48" w14:textId="77777777" w:rsidR="002C144B" w:rsidRDefault="002C144B" w:rsidP="005A4590">
      <w:pPr>
        <w:spacing w:after="0" w:line="240" w:lineRule="auto"/>
      </w:pPr>
      <w:r>
        <w:separator/>
      </w:r>
    </w:p>
  </w:footnote>
  <w:footnote w:type="continuationSeparator" w:id="0">
    <w:p w14:paraId="4BCA108A" w14:textId="77777777" w:rsidR="002C144B" w:rsidRDefault="002C144B" w:rsidP="005A4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B5EC9" w14:textId="77777777" w:rsidR="00F64D53" w:rsidRDefault="00F64D53">
    <w:pPr>
      <w:pStyle w:val="a4"/>
      <w:jc w:val="right"/>
    </w:pPr>
  </w:p>
  <w:p w14:paraId="1C3021A2" w14:textId="77777777" w:rsidR="00F64D53" w:rsidRDefault="00F64D5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CE019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E63B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B69E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A843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40C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60B0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D6BB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DABB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845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0A2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4693F"/>
    <w:multiLevelType w:val="hybridMultilevel"/>
    <w:tmpl w:val="DCECF5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2" w15:restartNumberingAfterBreak="0">
    <w:nsid w:val="04FF51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AA45D0E"/>
    <w:multiLevelType w:val="hybridMultilevel"/>
    <w:tmpl w:val="91E4410A"/>
    <w:lvl w:ilvl="0" w:tplc="F9E692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10B7E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56273BA"/>
    <w:multiLevelType w:val="hybridMultilevel"/>
    <w:tmpl w:val="D3D2DEE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B972C35"/>
    <w:multiLevelType w:val="hybridMultilevel"/>
    <w:tmpl w:val="E48A2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EA84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7A4417"/>
    <w:multiLevelType w:val="hybridMultilevel"/>
    <w:tmpl w:val="D3D2DEE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F22A1A"/>
    <w:multiLevelType w:val="hybridMultilevel"/>
    <w:tmpl w:val="BA2EF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A146D5"/>
    <w:multiLevelType w:val="hybridMultilevel"/>
    <w:tmpl w:val="E48A2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9C64C8"/>
    <w:multiLevelType w:val="hybridMultilevel"/>
    <w:tmpl w:val="D4601FF4"/>
    <w:lvl w:ilvl="0" w:tplc="18780E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31365B"/>
    <w:multiLevelType w:val="hybridMultilevel"/>
    <w:tmpl w:val="F0DCACC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5274A9"/>
    <w:multiLevelType w:val="hybridMultilevel"/>
    <w:tmpl w:val="919C9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D7B20"/>
    <w:multiLevelType w:val="hybridMultilevel"/>
    <w:tmpl w:val="A65A666C"/>
    <w:lvl w:ilvl="0" w:tplc="3C20E054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6" w15:restartNumberingAfterBreak="0">
    <w:nsid w:val="50D66731"/>
    <w:multiLevelType w:val="hybridMultilevel"/>
    <w:tmpl w:val="F0DCACC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582D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A248CA"/>
    <w:multiLevelType w:val="hybridMultilevel"/>
    <w:tmpl w:val="6F8CD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C7C84"/>
    <w:multiLevelType w:val="hybridMultilevel"/>
    <w:tmpl w:val="F0DCACC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D462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9F1582"/>
    <w:multiLevelType w:val="multilevel"/>
    <w:tmpl w:val="4AE001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25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7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2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693" w:hanging="2160"/>
      </w:pPr>
      <w:rPr>
        <w:rFonts w:hint="default"/>
      </w:rPr>
    </w:lvl>
  </w:abstractNum>
  <w:abstractNum w:abstractNumId="32" w15:restartNumberingAfterBreak="0">
    <w:nsid w:val="6E6A1A79"/>
    <w:multiLevelType w:val="hybridMultilevel"/>
    <w:tmpl w:val="8F8C7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00A0440"/>
    <w:multiLevelType w:val="multilevel"/>
    <w:tmpl w:val="8E2CD8AC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4" w15:restartNumberingAfterBreak="0">
    <w:nsid w:val="726B559A"/>
    <w:multiLevelType w:val="hybridMultilevel"/>
    <w:tmpl w:val="D3D2DEE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051813"/>
    <w:multiLevelType w:val="hybridMultilevel"/>
    <w:tmpl w:val="838ABC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004023"/>
    <w:multiLevelType w:val="hybridMultilevel"/>
    <w:tmpl w:val="A26CA824"/>
    <w:lvl w:ilvl="0" w:tplc="015C8DC6">
      <w:start w:val="1"/>
      <w:numFmt w:val="bullet"/>
      <w:pStyle w:val="DiagramLabel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D210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E2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64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CEE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B4B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0C3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CCF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4B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DE806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246D04"/>
    <w:multiLevelType w:val="hybridMultilevel"/>
    <w:tmpl w:val="D4601FF4"/>
    <w:lvl w:ilvl="0" w:tplc="18780E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85622B"/>
    <w:multiLevelType w:val="hybridMultilevel"/>
    <w:tmpl w:val="BBBCB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2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">
    <w:abstractNumId w:val="39"/>
  </w:num>
  <w:num w:numId="5">
    <w:abstractNumId w:val="20"/>
  </w:num>
  <w:num w:numId="6">
    <w:abstractNumId w:val="36"/>
  </w:num>
  <w:num w:numId="7">
    <w:abstractNumId w:val="15"/>
  </w:num>
  <w:num w:numId="8">
    <w:abstractNumId w:val="26"/>
  </w:num>
  <w:num w:numId="9">
    <w:abstractNumId w:val="29"/>
  </w:num>
  <w:num w:numId="10">
    <w:abstractNumId w:val="18"/>
  </w:num>
  <w:num w:numId="11">
    <w:abstractNumId w:val="11"/>
  </w:num>
  <w:num w:numId="12">
    <w:abstractNumId w:val="28"/>
  </w:num>
  <w:num w:numId="13">
    <w:abstractNumId w:val="16"/>
  </w:num>
  <w:num w:numId="14">
    <w:abstractNumId w:val="24"/>
  </w:num>
  <w:num w:numId="15">
    <w:abstractNumId w:val="17"/>
  </w:num>
  <w:num w:numId="16">
    <w:abstractNumId w:val="32"/>
  </w:num>
  <w:num w:numId="17">
    <w:abstractNumId w:val="10"/>
  </w:num>
  <w:num w:numId="18">
    <w:abstractNumId w:val="27"/>
  </w:num>
  <w:num w:numId="19">
    <w:abstractNumId w:val="12"/>
  </w:num>
  <w:num w:numId="20">
    <w:abstractNumId w:val="30"/>
  </w:num>
  <w:num w:numId="21">
    <w:abstractNumId w:val="37"/>
  </w:num>
  <w:num w:numId="22">
    <w:abstractNumId w:val="14"/>
  </w:num>
  <w:num w:numId="23">
    <w:abstractNumId w:val="19"/>
  </w:num>
  <w:num w:numId="24">
    <w:abstractNumId w:val="31"/>
  </w:num>
  <w:num w:numId="25">
    <w:abstractNumId w:val="38"/>
  </w:num>
  <w:num w:numId="26">
    <w:abstractNumId w:val="35"/>
  </w:num>
  <w:num w:numId="27">
    <w:abstractNumId w:val="13"/>
  </w:num>
  <w:num w:numId="28">
    <w:abstractNumId w:val="21"/>
  </w:num>
  <w:num w:numId="29">
    <w:abstractNumId w:val="34"/>
  </w:num>
  <w:num w:numId="30">
    <w:abstractNumId w:val="22"/>
  </w:num>
  <w:num w:numId="31">
    <w:abstractNumId w:val="33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D4"/>
    <w:rsid w:val="00015992"/>
    <w:rsid w:val="00017004"/>
    <w:rsid w:val="00062F30"/>
    <w:rsid w:val="00092729"/>
    <w:rsid w:val="000A31E5"/>
    <w:rsid w:val="000B6432"/>
    <w:rsid w:val="000E331D"/>
    <w:rsid w:val="001463AF"/>
    <w:rsid w:val="00150AB1"/>
    <w:rsid w:val="00156145"/>
    <w:rsid w:val="00177683"/>
    <w:rsid w:val="001841BF"/>
    <w:rsid w:val="001A0232"/>
    <w:rsid w:val="001C1BE3"/>
    <w:rsid w:val="001C315E"/>
    <w:rsid w:val="001C3549"/>
    <w:rsid w:val="002242AE"/>
    <w:rsid w:val="002246BE"/>
    <w:rsid w:val="002514E0"/>
    <w:rsid w:val="002664B6"/>
    <w:rsid w:val="00274E69"/>
    <w:rsid w:val="002C144B"/>
    <w:rsid w:val="002E281C"/>
    <w:rsid w:val="00303745"/>
    <w:rsid w:val="00333E20"/>
    <w:rsid w:val="00373F3A"/>
    <w:rsid w:val="003A0E6F"/>
    <w:rsid w:val="003B55DC"/>
    <w:rsid w:val="003E04FD"/>
    <w:rsid w:val="003E754C"/>
    <w:rsid w:val="003F4915"/>
    <w:rsid w:val="00434207"/>
    <w:rsid w:val="004353CD"/>
    <w:rsid w:val="0044688C"/>
    <w:rsid w:val="00455A48"/>
    <w:rsid w:val="004C405B"/>
    <w:rsid w:val="00503437"/>
    <w:rsid w:val="00503C8D"/>
    <w:rsid w:val="00510AFF"/>
    <w:rsid w:val="005118A7"/>
    <w:rsid w:val="00533968"/>
    <w:rsid w:val="00541399"/>
    <w:rsid w:val="00597FBF"/>
    <w:rsid w:val="005A4590"/>
    <w:rsid w:val="005C387B"/>
    <w:rsid w:val="005E2E50"/>
    <w:rsid w:val="00626F42"/>
    <w:rsid w:val="006A13DB"/>
    <w:rsid w:val="006D4741"/>
    <w:rsid w:val="00716FCF"/>
    <w:rsid w:val="00757560"/>
    <w:rsid w:val="0076483A"/>
    <w:rsid w:val="007749D4"/>
    <w:rsid w:val="007B1A90"/>
    <w:rsid w:val="00805371"/>
    <w:rsid w:val="0081480A"/>
    <w:rsid w:val="0087183A"/>
    <w:rsid w:val="00893072"/>
    <w:rsid w:val="008A1538"/>
    <w:rsid w:val="008B4747"/>
    <w:rsid w:val="008C1AD8"/>
    <w:rsid w:val="008F52D2"/>
    <w:rsid w:val="00907DBA"/>
    <w:rsid w:val="00923DA6"/>
    <w:rsid w:val="009459B0"/>
    <w:rsid w:val="00955563"/>
    <w:rsid w:val="00956468"/>
    <w:rsid w:val="00987E98"/>
    <w:rsid w:val="009913E0"/>
    <w:rsid w:val="009A7656"/>
    <w:rsid w:val="009E3D25"/>
    <w:rsid w:val="00A05F4F"/>
    <w:rsid w:val="00A16AEB"/>
    <w:rsid w:val="00A8622B"/>
    <w:rsid w:val="00A913B2"/>
    <w:rsid w:val="00AE16E5"/>
    <w:rsid w:val="00B36806"/>
    <w:rsid w:val="00B66709"/>
    <w:rsid w:val="00B741B4"/>
    <w:rsid w:val="00B87674"/>
    <w:rsid w:val="00BE679D"/>
    <w:rsid w:val="00CA65F9"/>
    <w:rsid w:val="00CF41C9"/>
    <w:rsid w:val="00D07419"/>
    <w:rsid w:val="00D37C3A"/>
    <w:rsid w:val="00D56897"/>
    <w:rsid w:val="00D60A47"/>
    <w:rsid w:val="00D931F3"/>
    <w:rsid w:val="00D95DAF"/>
    <w:rsid w:val="00DB1F8D"/>
    <w:rsid w:val="00E313FF"/>
    <w:rsid w:val="00E40ADB"/>
    <w:rsid w:val="00E4689E"/>
    <w:rsid w:val="00E97960"/>
    <w:rsid w:val="00F0449E"/>
    <w:rsid w:val="00F22246"/>
    <w:rsid w:val="00F3471A"/>
    <w:rsid w:val="00F64D53"/>
    <w:rsid w:val="00F9124B"/>
    <w:rsid w:val="00FB25B1"/>
    <w:rsid w:val="00FB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4659"/>
  <w15:docId w15:val="{03140593-B2F8-4F5D-AAED-5B0FC4B8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145"/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156145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156145"/>
    <w:pPr>
      <w:spacing w:before="60" w:after="60"/>
      <w:jc w:val="left"/>
      <w:outlineLvl w:val="1"/>
    </w:pPr>
    <w:rPr>
      <w:bCs w:val="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6145"/>
    <w:pPr>
      <w:keepNext/>
      <w:keepLines/>
      <w:ind w:firstLine="0"/>
      <w:jc w:val="left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97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97FBF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597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97FBF"/>
    <w:rPr>
      <w:rFonts w:ascii="Calibri" w:eastAsia="Calibri" w:hAnsi="Calibri" w:cs="Times New Roman"/>
    </w:rPr>
  </w:style>
  <w:style w:type="table" w:styleId="a8">
    <w:name w:val="Table Grid"/>
    <w:basedOn w:val="a2"/>
    <w:uiPriority w:val="59"/>
    <w:rsid w:val="00597F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Журавлева_Текст"/>
    <w:basedOn w:val="a"/>
    <w:qFormat/>
    <w:rsid w:val="00597FB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597FB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97FBF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597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97FBF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561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6145"/>
    <w:rPr>
      <w:rFonts w:ascii="Times New Roman" w:eastAsiaTheme="majorEastAsia" w:hAnsi="Times New Roman" w:cstheme="majorBidi"/>
      <w:b/>
      <w:sz w:val="28"/>
      <w:szCs w:val="26"/>
    </w:rPr>
  </w:style>
  <w:style w:type="paragraph" w:styleId="ac">
    <w:name w:val="Subtitle"/>
    <w:basedOn w:val="a"/>
    <w:next w:val="a"/>
    <w:link w:val="ad"/>
    <w:uiPriority w:val="11"/>
    <w:rsid w:val="001561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1"/>
    <w:link w:val="ac"/>
    <w:uiPriority w:val="11"/>
    <w:rsid w:val="001561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156145"/>
    <w:rPr>
      <w:rFonts w:ascii="Times New Roman" w:eastAsiaTheme="majorEastAsia" w:hAnsi="Times New Roman" w:cstheme="majorBidi"/>
      <w:b/>
      <w:bCs/>
      <w:i/>
      <w:sz w:val="28"/>
    </w:rPr>
  </w:style>
  <w:style w:type="paragraph" w:styleId="ae">
    <w:name w:val="Document Map"/>
    <w:basedOn w:val="a"/>
    <w:link w:val="af"/>
    <w:uiPriority w:val="99"/>
    <w:semiHidden/>
    <w:unhideWhenUsed/>
    <w:rsid w:val="001C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1"/>
    <w:link w:val="ae"/>
    <w:uiPriority w:val="99"/>
    <w:semiHidden/>
    <w:rsid w:val="001C3549"/>
    <w:rPr>
      <w:rFonts w:ascii="Tahoma" w:eastAsia="Calibri" w:hAnsi="Tahoma" w:cs="Tahoma"/>
      <w:sz w:val="16"/>
      <w:szCs w:val="16"/>
    </w:rPr>
  </w:style>
  <w:style w:type="character" w:customStyle="1" w:styleId="Italics">
    <w:name w:val="Italics"/>
    <w:uiPriority w:val="99"/>
    <w:rsid w:val="001C3549"/>
    <w:rPr>
      <w:i/>
      <w:iCs/>
    </w:rPr>
  </w:style>
  <w:style w:type="paragraph" w:customStyle="1" w:styleId="110">
    <w:name w:val="Заголовок 11"/>
    <w:next w:val="a"/>
    <w:uiPriority w:val="99"/>
    <w:rsid w:val="001C3549"/>
    <w:pPr>
      <w:widowControl w:val="0"/>
      <w:autoSpaceDE w:val="0"/>
      <w:autoSpaceDN w:val="0"/>
      <w:adjustRightInd w:val="0"/>
      <w:spacing w:after="80" w:line="240" w:lineRule="auto"/>
      <w:outlineLvl w:val="0"/>
    </w:pPr>
    <w:rPr>
      <w:rFonts w:ascii="Calibri" w:eastAsiaTheme="minorEastAsia" w:hAnsi="Calibri" w:cs="Calibri"/>
      <w:b/>
      <w:bCs/>
      <w:color w:val="365F91"/>
      <w:sz w:val="36"/>
      <w:szCs w:val="36"/>
      <w:lang w:eastAsia="ru-RU"/>
    </w:rPr>
  </w:style>
  <w:style w:type="paragraph" w:customStyle="1" w:styleId="21">
    <w:name w:val="Заголовок 21"/>
    <w:next w:val="a"/>
    <w:uiPriority w:val="99"/>
    <w:rsid w:val="001C3549"/>
    <w:pPr>
      <w:widowControl w:val="0"/>
      <w:autoSpaceDE w:val="0"/>
      <w:autoSpaceDN w:val="0"/>
      <w:adjustRightInd w:val="0"/>
      <w:spacing w:after="80" w:line="240" w:lineRule="auto"/>
      <w:outlineLvl w:val="1"/>
    </w:pPr>
    <w:rPr>
      <w:rFonts w:ascii="Calibri" w:eastAsiaTheme="minorEastAsia" w:hAnsi="Calibri" w:cs="Calibri"/>
      <w:b/>
      <w:bCs/>
      <w:color w:val="4F81BC"/>
      <w:sz w:val="32"/>
      <w:szCs w:val="32"/>
      <w:lang w:eastAsia="ru-RU"/>
    </w:rPr>
  </w:style>
  <w:style w:type="paragraph" w:customStyle="1" w:styleId="Properties">
    <w:name w:val="Properties"/>
    <w:next w:val="a"/>
    <w:uiPriority w:val="99"/>
    <w:rsid w:val="001C354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eastAsiaTheme="minorEastAsia" w:hAnsi="Times New Roman" w:cs="Times New Roman"/>
      <w:color w:val="5F5F5F"/>
      <w:sz w:val="20"/>
      <w:szCs w:val="20"/>
      <w:lang w:eastAsia="ru-RU"/>
    </w:rPr>
  </w:style>
  <w:style w:type="paragraph" w:customStyle="1" w:styleId="Notes">
    <w:name w:val="Notes"/>
    <w:next w:val="a"/>
    <w:uiPriority w:val="99"/>
    <w:rsid w:val="001C35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DiagramImage">
    <w:name w:val="Diagram Image"/>
    <w:next w:val="a"/>
    <w:uiPriority w:val="99"/>
    <w:rsid w:val="001C354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iagramLabel">
    <w:name w:val="Diagram Label"/>
    <w:next w:val="a"/>
    <w:uiPriority w:val="99"/>
    <w:rsid w:val="001C3549"/>
    <w:pPr>
      <w:widowControl w:val="0"/>
      <w:numPr>
        <w:numId w:val="6"/>
      </w:numPr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16"/>
      <w:szCs w:val="16"/>
      <w:lang w:eastAsia="ru-RU"/>
    </w:rPr>
  </w:style>
  <w:style w:type="paragraph" w:customStyle="1" w:styleId="31">
    <w:name w:val="Заголовок 31"/>
    <w:next w:val="a"/>
    <w:uiPriority w:val="99"/>
    <w:rsid w:val="001C3549"/>
    <w:pPr>
      <w:widowControl w:val="0"/>
      <w:autoSpaceDE w:val="0"/>
      <w:autoSpaceDN w:val="0"/>
      <w:adjustRightInd w:val="0"/>
      <w:spacing w:after="80" w:line="240" w:lineRule="auto"/>
      <w:outlineLvl w:val="2"/>
    </w:pPr>
    <w:rPr>
      <w:rFonts w:ascii="Calibri" w:eastAsiaTheme="minorEastAsia" w:hAnsi="Calibri" w:cs="Calibri"/>
      <w:b/>
      <w:bCs/>
      <w:color w:val="4F81BC"/>
      <w:sz w:val="28"/>
      <w:szCs w:val="28"/>
      <w:lang w:eastAsia="ru-RU"/>
    </w:rPr>
  </w:style>
  <w:style w:type="paragraph" w:customStyle="1" w:styleId="41">
    <w:name w:val="Заголовок 41"/>
    <w:next w:val="a"/>
    <w:uiPriority w:val="99"/>
    <w:rsid w:val="001C3549"/>
    <w:pPr>
      <w:widowControl w:val="0"/>
      <w:autoSpaceDE w:val="0"/>
      <w:autoSpaceDN w:val="0"/>
      <w:adjustRightInd w:val="0"/>
      <w:spacing w:after="80" w:line="240" w:lineRule="auto"/>
      <w:outlineLvl w:val="3"/>
    </w:pPr>
    <w:rPr>
      <w:rFonts w:ascii="Calibri" w:eastAsiaTheme="minorEastAsia" w:hAnsi="Calibri" w:cs="Calibri"/>
      <w:b/>
      <w:bCs/>
      <w:i/>
      <w:iCs/>
      <w:color w:val="4F81BC"/>
      <w:sz w:val="28"/>
      <w:szCs w:val="28"/>
      <w:lang w:eastAsia="ru-RU"/>
    </w:rPr>
  </w:style>
  <w:style w:type="paragraph" w:customStyle="1" w:styleId="TableTextNormal">
    <w:name w:val="Table Text Normal"/>
    <w:next w:val="a"/>
    <w:uiPriority w:val="99"/>
    <w:rsid w:val="001C354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HeadingLight">
    <w:name w:val="Table Heading Light"/>
    <w:next w:val="a"/>
    <w:uiPriority w:val="99"/>
    <w:rsid w:val="001C354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ru-RU"/>
    </w:rPr>
  </w:style>
  <w:style w:type="paragraph" w:styleId="af0">
    <w:name w:val="List Paragraph"/>
    <w:aliases w:val="Иван_маркированный список"/>
    <w:basedOn w:val="a"/>
    <w:link w:val="af1"/>
    <w:uiPriority w:val="34"/>
    <w:qFormat/>
    <w:rsid w:val="001C3549"/>
    <w:pPr>
      <w:ind w:left="720"/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D95DAF"/>
    <w:pPr>
      <w:spacing w:after="100"/>
      <w:ind w:left="220"/>
    </w:pPr>
  </w:style>
  <w:style w:type="paragraph" w:styleId="af2">
    <w:name w:val="TOC Heading"/>
    <w:basedOn w:val="1"/>
    <w:next w:val="a"/>
    <w:uiPriority w:val="39"/>
    <w:unhideWhenUsed/>
    <w:qFormat/>
    <w:rsid w:val="00A05F4F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A05F4F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f3">
    <w:name w:val="annotation reference"/>
    <w:basedOn w:val="a1"/>
    <w:uiPriority w:val="99"/>
    <w:semiHidden/>
    <w:unhideWhenUsed/>
    <w:rsid w:val="002246B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2246BE"/>
    <w:pPr>
      <w:spacing w:after="0" w:line="240" w:lineRule="auto"/>
      <w:ind w:firstLine="709"/>
      <w:jc w:val="both"/>
    </w:pPr>
    <w:rPr>
      <w:rFonts w:ascii="Times New Roman" w:eastAsiaTheme="minorHAnsi" w:hAnsi="Times New Roman"/>
      <w:color w:val="000000" w:themeColor="text1"/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2246BE"/>
    <w:rPr>
      <w:rFonts w:ascii="Times New Roman" w:hAnsi="Times New Roman" w:cs="Times New Roman"/>
      <w:color w:val="000000" w:themeColor="text1"/>
      <w:sz w:val="20"/>
      <w:szCs w:val="20"/>
    </w:rPr>
  </w:style>
  <w:style w:type="paragraph" w:customStyle="1" w:styleId="af6">
    <w:name w:val="_Обычный текст"/>
    <w:basedOn w:val="af7"/>
    <w:qFormat/>
    <w:rsid w:val="00BE679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7">
    <w:name w:val="Body Text"/>
    <w:basedOn w:val="a"/>
    <w:link w:val="af8"/>
    <w:uiPriority w:val="99"/>
    <w:semiHidden/>
    <w:unhideWhenUsed/>
    <w:rsid w:val="00BE679D"/>
    <w:pPr>
      <w:spacing w:after="120"/>
    </w:pPr>
  </w:style>
  <w:style w:type="character" w:customStyle="1" w:styleId="af8">
    <w:name w:val="Основной текст Знак"/>
    <w:basedOn w:val="a1"/>
    <w:link w:val="af7"/>
    <w:uiPriority w:val="99"/>
    <w:semiHidden/>
    <w:rsid w:val="00BE679D"/>
    <w:rPr>
      <w:rFonts w:ascii="Calibri" w:eastAsia="Calibri" w:hAnsi="Calibri" w:cs="Times New Roman"/>
    </w:rPr>
  </w:style>
  <w:style w:type="character" w:customStyle="1" w:styleId="af1">
    <w:name w:val="Абзац списка Знак"/>
    <w:aliases w:val="Иван_маркированный список Знак"/>
    <w:link w:val="af0"/>
    <w:uiPriority w:val="34"/>
    <w:rsid w:val="00A16AEB"/>
    <w:rPr>
      <w:rFonts w:ascii="Calibri" w:eastAsia="Calibri" w:hAnsi="Calibri" w:cs="Times New Roman"/>
    </w:rPr>
  </w:style>
  <w:style w:type="paragraph" w:customStyle="1" w:styleId="af9">
    <w:name w:val="Максим_стиль текста"/>
    <w:qFormat/>
    <w:rsid w:val="00A16AEB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&#1064;&#1072;&#1073;&#1083;&#1086;&#1085;&#1099;\&#1064;&#1072;&#1073;&#1083;&#1086;&#1085;_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</Template>
  <TotalTime>0</TotalTime>
  <Pages>14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К. Данил</cp:lastModifiedBy>
  <cp:revision>2</cp:revision>
  <dcterms:created xsi:type="dcterms:W3CDTF">2021-12-04T07:21:00Z</dcterms:created>
  <dcterms:modified xsi:type="dcterms:W3CDTF">2021-12-04T07:21:00Z</dcterms:modified>
</cp:coreProperties>
</file>